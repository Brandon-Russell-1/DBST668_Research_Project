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07B2F" w14:textId="501E7BE0" w:rsidR="00E81978" w:rsidRPr="00E65091" w:rsidRDefault="00BE4D5A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2234E76FC038486F830834A1789FD1A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014FB">
            <w:rPr>
              <w:rFonts w:ascii="Times New Roman" w:hAnsi="Times New Roman" w:cs="Times New Roman"/>
            </w:rPr>
            <w:t>Instructor Teaching Tracker</w:t>
          </w:r>
          <w:r w:rsidR="00E06F05">
            <w:rPr>
              <w:rFonts w:ascii="Times New Roman" w:hAnsi="Times New Roman" w:cs="Times New Roman"/>
            </w:rPr>
            <w:t>: Security</w:t>
          </w:r>
          <w:r w:rsidR="00272EB6">
            <w:rPr>
              <w:rFonts w:ascii="Times New Roman" w:hAnsi="Times New Roman" w:cs="Times New Roman"/>
            </w:rPr>
            <w:t xml:space="preserve"> Project</w:t>
          </w:r>
        </w:sdtContent>
      </w:sdt>
    </w:p>
    <w:p w14:paraId="4212B495" w14:textId="703C471B" w:rsidR="00B823AA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Brandon R. Russell</w:t>
      </w:r>
    </w:p>
    <w:p w14:paraId="62A6915E" w14:textId="026D74A8" w:rsidR="00E81978" w:rsidRPr="00E65091" w:rsidRDefault="005A3BD9" w:rsidP="00B823AA">
      <w:pPr>
        <w:pStyle w:val="Title2"/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University of Maryland University College</w:t>
      </w:r>
    </w:p>
    <w:p w14:paraId="2B23A9CD" w14:textId="611C6435" w:rsidR="00E81978" w:rsidRPr="00E65091" w:rsidRDefault="00E81978">
      <w:pPr>
        <w:pStyle w:val="Title"/>
        <w:rPr>
          <w:rFonts w:ascii="Times New Roman" w:hAnsi="Times New Roman" w:cs="Times New Roman"/>
        </w:rPr>
      </w:pPr>
    </w:p>
    <w:p w14:paraId="1235F178" w14:textId="479D0370" w:rsidR="00E81978" w:rsidRPr="00E65091" w:rsidRDefault="00E81978" w:rsidP="00B823AA">
      <w:pPr>
        <w:pStyle w:val="Title2"/>
        <w:rPr>
          <w:rFonts w:ascii="Times New Roman" w:hAnsi="Times New Roman" w:cs="Times New Roman"/>
        </w:rPr>
      </w:pPr>
    </w:p>
    <w:bookmarkStart w:id="0" w:name="_Toc526670327" w:displacedByCustomXml="next"/>
    <w:sdt>
      <w:sdtPr>
        <w:rPr>
          <w:rFonts w:ascii="Times New Roman" w:hAnsi="Times New Roman" w:cs="Times New Roman"/>
        </w:rPr>
        <w:alias w:val="Abstract:"/>
        <w:tag w:val="Abstract:"/>
        <w:id w:val="202146031"/>
        <w:placeholder>
          <w:docPart w:val="71F39B21B92443FEAE063827E32B4ABD"/>
        </w:placeholder>
        <w:temporary/>
        <w:showingPlcHdr/>
        <w15:appearance w15:val="hidden"/>
      </w:sdtPr>
      <w:sdtEndPr/>
      <w:sdtContent>
        <w:p w14:paraId="3A7D53D3" w14:textId="77777777" w:rsidR="00E81978" w:rsidRPr="00E65091" w:rsidRDefault="005D3A03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Abstract</w:t>
          </w:r>
        </w:p>
      </w:sdtContent>
    </w:sdt>
    <w:bookmarkEnd w:id="0" w:displacedByCustomXml="prev"/>
    <w:p w14:paraId="75058736" w14:textId="3C53630D" w:rsidR="00E81978" w:rsidRPr="00E65091" w:rsidRDefault="00582CA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1A1D7C" w:rsidRPr="00E65091">
        <w:rPr>
          <w:rFonts w:ascii="Times New Roman" w:hAnsi="Times New Roman" w:cs="Times New Roman"/>
        </w:rPr>
        <w:t>his paper</w:t>
      </w:r>
      <w:r>
        <w:rPr>
          <w:rFonts w:ascii="Times New Roman" w:hAnsi="Times New Roman" w:cs="Times New Roman"/>
        </w:rPr>
        <w:t xml:space="preserve"> </w:t>
      </w:r>
      <w:r w:rsidR="005E2F0C">
        <w:rPr>
          <w:rFonts w:ascii="Times New Roman" w:hAnsi="Times New Roman" w:cs="Times New Roman"/>
        </w:rPr>
        <w:t xml:space="preserve">provides an </w:t>
      </w:r>
    </w:p>
    <w:p w14:paraId="70212058" w14:textId="766C85BC" w:rsidR="00E81978" w:rsidRPr="00E65091" w:rsidRDefault="005D3A03">
      <w:pPr>
        <w:rPr>
          <w:rFonts w:ascii="Times New Roman" w:hAnsi="Times New Roman" w:cs="Times New Roman"/>
        </w:rPr>
      </w:pPr>
      <w:r w:rsidRPr="00E65091">
        <w:rPr>
          <w:rStyle w:val="Emphasis"/>
          <w:rFonts w:ascii="Times New Roman" w:hAnsi="Times New Roman" w:cs="Times New Roman"/>
        </w:rPr>
        <w:t>Keywords</w:t>
      </w:r>
      <w:r w:rsidRPr="00E65091">
        <w:rPr>
          <w:rFonts w:ascii="Times New Roman" w:hAnsi="Times New Roman" w:cs="Times New Roman"/>
        </w:rPr>
        <w:t xml:space="preserve">:  </w:t>
      </w:r>
      <w:r w:rsidR="004E75E9">
        <w:rPr>
          <w:rFonts w:ascii="Times New Roman" w:hAnsi="Times New Roman" w:cs="Times New Roman"/>
        </w:rPr>
        <w:t>Database, Instructor, Teaching, Tracker, Security</w:t>
      </w:r>
    </w:p>
    <w:p w14:paraId="577520FA" w14:textId="2855D5B5" w:rsidR="00A61888" w:rsidRPr="00E65091" w:rsidRDefault="00A6188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szCs w:val="24"/>
        </w:rPr>
        <w:id w:val="14670029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646146" w14:textId="2AEB9B79" w:rsidR="00A61888" w:rsidRPr="00E65091" w:rsidRDefault="00A61888">
          <w:pPr>
            <w:pStyle w:val="TOCHeading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Contents</w:t>
          </w:r>
        </w:p>
        <w:p w14:paraId="0C26D854" w14:textId="0DC4F2C0" w:rsidR="001B2136" w:rsidRDefault="00A61888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TOC \o "1-3" \h \z \u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hyperlink w:anchor="_Toc526670327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2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945D672" w14:textId="1B138A63" w:rsidR="001B2136" w:rsidRDefault="00BE4D5A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28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Instructor Teaching Tracker: Security Project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740BBA4" w14:textId="0BBF7D60" w:rsidR="001B2136" w:rsidRDefault="00BE4D5A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29" w:history="1">
            <w:r w:rsidR="001B2136" w:rsidRPr="007A1DEA">
              <w:rPr>
                <w:rStyle w:val="Hyperlink"/>
                <w:noProof/>
              </w:rPr>
              <w:t>Statement of Work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_Toc526670329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96B4F75" w14:textId="68E2457A" w:rsidR="001B2136" w:rsidRDefault="00BE4D5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0" w:history="1">
            <w:r w:rsidR="001B2136" w:rsidRPr="007A1DEA">
              <w:rPr>
                <w:rStyle w:val="Hyperlink"/>
                <w:noProof/>
              </w:rPr>
              <w:t>Database Name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4D3FCEB" w14:textId="635BEFF7" w:rsidR="001B2136" w:rsidRDefault="00BE4D5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1" w:history="1">
            <w:r w:rsidR="001B2136" w:rsidRPr="007A1DEA">
              <w:rPr>
                <w:rStyle w:val="Hyperlink"/>
                <w:noProof/>
              </w:rPr>
              <w:t>Database Objective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39A8CCE" w14:textId="15F845D3" w:rsidR="001B2136" w:rsidRDefault="00BE4D5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2" w:history="1">
            <w:r w:rsidR="001B2136" w:rsidRPr="007A1DEA">
              <w:rPr>
                <w:rStyle w:val="Hyperlink"/>
                <w:noProof/>
              </w:rPr>
              <w:t>The Problem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B186E9C" w14:textId="141E8156" w:rsidR="001B2136" w:rsidRDefault="00BE4D5A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3" w:history="1">
            <w:r w:rsidR="001B2136" w:rsidRPr="007A1DEA">
              <w:rPr>
                <w:rStyle w:val="Hyperlink"/>
                <w:noProof/>
              </w:rPr>
              <w:t>Security Plan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3584437" w14:textId="4FA08696" w:rsidR="001B2136" w:rsidRDefault="00BE4D5A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4" w:history="1">
            <w:r w:rsidR="001B2136" w:rsidRPr="007A1DEA">
              <w:rPr>
                <w:rStyle w:val="Hyperlink"/>
                <w:noProof/>
              </w:rPr>
              <w:t>Technical Details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C3DE167" w14:textId="6A71B29F" w:rsidR="001B2136" w:rsidRDefault="00BE4D5A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Timeline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CFCE3CB" w14:textId="2AE1033F" w:rsidR="001B2136" w:rsidRDefault="00BE4D5A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6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Data Model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CBB9F23" w14:textId="4428A405" w:rsidR="001B2136" w:rsidRDefault="00BE4D5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7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Conceptual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4D4EAFE" w14:textId="6600696E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8" w:history="1">
            <w:r w:rsidR="001B2136" w:rsidRPr="007A1DEA">
              <w:rPr>
                <w:rStyle w:val="Hyperlink"/>
                <w:noProof/>
              </w:rPr>
              <w:t>User Roles.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747CD9F" w14:textId="2D20B212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39" w:history="1">
            <w:r w:rsidR="001B2136" w:rsidRPr="007A1DEA">
              <w:rPr>
                <w:rStyle w:val="Hyperlink"/>
                <w:noProof/>
              </w:rPr>
              <w:t>Assumptions.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_Toc526670339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8A7FAD8" w14:textId="075629ED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0" w:history="1">
            <w:r w:rsidR="001B2136" w:rsidRPr="007A1DEA">
              <w:rPr>
                <w:rStyle w:val="Hyperlink"/>
                <w:noProof/>
              </w:rPr>
              <w:t>Business Rules.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9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F4EFF25" w14:textId="7503DF26" w:rsidR="001B2136" w:rsidRDefault="00BE4D5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1" w:history="1">
            <w:r w:rsidR="001B2136" w:rsidRPr="007A1DEA">
              <w:rPr>
                <w:rStyle w:val="Hyperlink"/>
                <w:noProof/>
              </w:rPr>
              <w:t>Logical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10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49EFDA4" w14:textId="71590600" w:rsidR="001B2136" w:rsidRDefault="00BE4D5A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2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Implementation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11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2755631" w14:textId="7CA22AF3" w:rsidR="001B2136" w:rsidRDefault="00BE4D5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3" w:history="1">
            <w:r w:rsidR="001B2136" w:rsidRPr="007A1DEA">
              <w:rPr>
                <w:rStyle w:val="Hyperlink"/>
                <w:noProof/>
              </w:rPr>
              <w:t>DDL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11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A7878ED" w14:textId="244E15B8" w:rsidR="001B2136" w:rsidRDefault="00BE4D5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4" w:history="1">
            <w:r w:rsidR="001B2136" w:rsidRPr="007A1DEA">
              <w:rPr>
                <w:rStyle w:val="Hyperlink"/>
                <w:noProof/>
              </w:rPr>
              <w:t>DML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18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AC42836" w14:textId="74BB12F1" w:rsidR="001B2136" w:rsidRDefault="00BE4D5A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34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247933B" w14:textId="7B32EA91" w:rsidR="001B2136" w:rsidRDefault="00BE4D5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6" w:history="1">
            <w:r w:rsidR="001B2136" w:rsidRPr="007A1DEA">
              <w:rPr>
                <w:rStyle w:val="Hyperlink"/>
                <w:noProof/>
              </w:rPr>
              <w:t>Policies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34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EE822C4" w14:textId="1E9F35A6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7" w:history="1">
            <w:r w:rsidR="001B2136" w:rsidRPr="007A1DEA">
              <w:rPr>
                <w:rStyle w:val="Hyperlink"/>
                <w:noProof/>
              </w:rPr>
              <w:t>Password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A8A74FF" w14:textId="4004FFDA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8" w:history="1">
            <w:r w:rsidR="001B2136" w:rsidRPr="007A1DEA">
              <w:rPr>
                <w:rStyle w:val="Hyperlink"/>
                <w:noProof/>
              </w:rPr>
              <w:t>Connection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CB73287" w14:textId="5F391AB6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49" w:history="1">
            <w:r w:rsidR="001B2136" w:rsidRPr="007A1DEA">
              <w:rPr>
                <w:rStyle w:val="Hyperlink"/>
                <w:noProof/>
              </w:rPr>
              <w:t>Role Assignment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_Toc526670349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5B1A415A" w14:textId="7D41FE80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0" w:history="1">
            <w:r w:rsidR="001B2136" w:rsidRPr="007A1DEA">
              <w:rPr>
                <w:rStyle w:val="Hyperlink"/>
                <w:noProof/>
              </w:rPr>
              <w:t>Account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94A1182" w14:textId="0CD66E1A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1" w:history="1">
            <w:r w:rsidR="001B2136" w:rsidRPr="007A1DEA">
              <w:rPr>
                <w:rStyle w:val="Hyperlink"/>
                <w:noProof/>
              </w:rPr>
              <w:t>Course Management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98E6CB6" w14:textId="0C207012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2" w:history="1">
            <w:r w:rsidR="001B2136" w:rsidRPr="007A1DEA">
              <w:rPr>
                <w:rStyle w:val="Hyperlink"/>
                <w:noProof/>
              </w:rPr>
              <w:t>Section Management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7ED5CB4" w14:textId="5A4EE435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3" w:history="1">
            <w:r w:rsidR="001B2136" w:rsidRPr="007A1DEA">
              <w:rPr>
                <w:rStyle w:val="Hyperlink"/>
                <w:noProof/>
              </w:rPr>
              <w:t>Class Schedule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80A5661" w14:textId="76587551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4" w:history="1">
            <w:r w:rsidR="001B2136" w:rsidRPr="007A1DEA">
              <w:rPr>
                <w:rStyle w:val="Hyperlink"/>
                <w:noProof/>
              </w:rPr>
              <w:t>Admin Support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FA0C424" w14:textId="2D00F7AC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5" w:history="1">
            <w:r w:rsidR="001B2136" w:rsidRPr="007A1DEA">
              <w:rPr>
                <w:rStyle w:val="Hyperlink"/>
                <w:noProof/>
              </w:rPr>
              <w:t>Instructor View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35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591916B" w14:textId="755F2092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6" w:history="1">
            <w:r w:rsidR="001B2136" w:rsidRPr="007A1DEA">
              <w:rPr>
                <w:rStyle w:val="Hyperlink"/>
                <w:noProof/>
              </w:rPr>
              <w:t>Instructor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C845E8F" w14:textId="3C36AD44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7" w:history="1">
            <w:r w:rsidR="001B2136" w:rsidRPr="007A1DEA">
              <w:rPr>
                <w:rStyle w:val="Hyperlink"/>
                <w:noProof/>
              </w:rPr>
              <w:t>Student View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D2C5FA1" w14:textId="3FCDD6CF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8" w:history="1">
            <w:r w:rsidR="001B2136" w:rsidRPr="007A1DEA">
              <w:rPr>
                <w:rStyle w:val="Hyperlink"/>
                <w:noProof/>
              </w:rPr>
              <w:t>Student Modify Policy.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A5D687F" w14:textId="67B4A589" w:rsidR="001B2136" w:rsidRDefault="00BE4D5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59" w:history="1">
            <w:r w:rsidR="001B2136" w:rsidRPr="007A1DEA">
              <w:rPr>
                <w:rStyle w:val="Hyperlink"/>
                <w:noProof/>
              </w:rPr>
              <w:t>Procedures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_Toc526670359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C7EB524" w14:textId="3F2C6574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0" w:history="1">
            <w:r w:rsidR="001B2136" w:rsidRPr="007A1DEA">
              <w:rPr>
                <w:rStyle w:val="Hyperlink"/>
                <w:noProof/>
              </w:rPr>
              <w:t>Password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3F7FA39" w14:textId="0E268FC6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1" w:history="1">
            <w:r w:rsidR="001B2136" w:rsidRPr="007A1DEA">
              <w:rPr>
                <w:rStyle w:val="Hyperlink"/>
                <w:noProof/>
              </w:rPr>
              <w:t>Connection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B4735E0" w14:textId="24511502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2" w:history="1">
            <w:r w:rsidR="001B2136" w:rsidRPr="007A1DEA">
              <w:rPr>
                <w:rStyle w:val="Hyperlink"/>
                <w:noProof/>
              </w:rPr>
              <w:t>Role Assignment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5EA8BB3" w14:textId="0ACD6E31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3" w:history="1">
            <w:r w:rsidR="001B2136" w:rsidRPr="007A1DEA">
              <w:rPr>
                <w:rStyle w:val="Hyperlink"/>
                <w:noProof/>
              </w:rPr>
              <w:t>Account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1FE03C7" w14:textId="0C102C1F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4" w:history="1">
            <w:r w:rsidR="001B2136" w:rsidRPr="007A1DEA">
              <w:rPr>
                <w:rStyle w:val="Hyperlink"/>
                <w:noProof/>
              </w:rPr>
              <w:t>Course Management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8E3DA82" w14:textId="39E8BD56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5" w:history="1">
            <w:r w:rsidR="001B2136" w:rsidRPr="007A1DEA">
              <w:rPr>
                <w:rStyle w:val="Hyperlink"/>
                <w:noProof/>
              </w:rPr>
              <w:t>Section Management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36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84298AD" w14:textId="78473DFA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6" w:history="1">
            <w:r w:rsidR="001B2136" w:rsidRPr="007A1DEA">
              <w:rPr>
                <w:rStyle w:val="Hyperlink"/>
                <w:noProof/>
              </w:rPr>
              <w:t>Class Schedule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_Toc526670366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DE7EA74" w14:textId="64B3554B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7" w:history="1">
            <w:r w:rsidR="001B2136" w:rsidRPr="007A1DEA">
              <w:rPr>
                <w:rStyle w:val="Hyperlink"/>
                <w:noProof/>
              </w:rPr>
              <w:t>Admin Support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_Toc526670367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451A5A87" w14:textId="56162E08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8" w:history="1">
            <w:r w:rsidR="001B2136" w:rsidRPr="007A1DEA">
              <w:rPr>
                <w:rStyle w:val="Hyperlink"/>
                <w:noProof/>
              </w:rPr>
              <w:t>Instructor View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_Toc526670368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1F0FC696" w14:textId="713E0DB2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69" w:history="1">
            <w:r w:rsidR="001B2136" w:rsidRPr="007A1DEA">
              <w:rPr>
                <w:rStyle w:val="Hyperlink"/>
                <w:noProof/>
              </w:rPr>
              <w:t>Instructor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_Toc526670369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B421E4B" w14:textId="70EB4C06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0" w:history="1">
            <w:r w:rsidR="001B2136" w:rsidRPr="007A1DEA">
              <w:rPr>
                <w:rStyle w:val="Hyperlink"/>
                <w:noProof/>
              </w:rPr>
              <w:t>Student View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_Toc526670370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7290E6C1" w14:textId="6BDE8AF2" w:rsidR="001B2136" w:rsidRDefault="00BE4D5A">
          <w:pPr>
            <w:pStyle w:val="TOC3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1" w:history="1">
            <w:r w:rsidR="001B2136" w:rsidRPr="007A1DEA">
              <w:rPr>
                <w:rStyle w:val="Hyperlink"/>
                <w:noProof/>
              </w:rPr>
              <w:t>Student Modify Procedure.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_Toc526670371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BF16D34" w14:textId="635516E0" w:rsidR="001B2136" w:rsidRDefault="00BE4D5A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2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_Toc526670372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37F73DBB" w14:textId="723AE927" w:rsidR="001B2136" w:rsidRDefault="00BE4D5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3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Lesson Learned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_Toc526670373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2308009C" w14:textId="419DC6F8" w:rsidR="001B2136" w:rsidRDefault="00BE4D5A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4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  <w:lang w:eastAsia="en-US"/>
              </w:rPr>
              <w:t>Final Thoughts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_Toc526670374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37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050C13B4" w14:textId="07096602" w:rsidR="001B2136" w:rsidRDefault="00BE4D5A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526670375" w:history="1">
            <w:r w:rsidR="001B2136" w:rsidRPr="007A1DEA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1B2136">
              <w:rPr>
                <w:noProof/>
                <w:webHidden/>
              </w:rPr>
              <w:tab/>
            </w:r>
            <w:r w:rsidR="001B2136">
              <w:rPr>
                <w:noProof/>
                <w:webHidden/>
              </w:rPr>
              <w:fldChar w:fldCharType="begin"/>
            </w:r>
            <w:r w:rsidR="001B2136">
              <w:rPr>
                <w:noProof/>
                <w:webHidden/>
              </w:rPr>
              <w:instrText xml:space="preserve"> PAGEREF _Toc526670375 \h </w:instrText>
            </w:r>
            <w:r w:rsidR="001B2136">
              <w:rPr>
                <w:noProof/>
                <w:webHidden/>
              </w:rPr>
            </w:r>
            <w:r w:rsidR="001B2136">
              <w:rPr>
                <w:noProof/>
                <w:webHidden/>
              </w:rPr>
              <w:fldChar w:fldCharType="separate"/>
            </w:r>
            <w:r w:rsidR="001B2136">
              <w:rPr>
                <w:noProof/>
                <w:webHidden/>
              </w:rPr>
              <w:t>38</w:t>
            </w:r>
            <w:r w:rsidR="001B2136">
              <w:rPr>
                <w:noProof/>
                <w:webHidden/>
              </w:rPr>
              <w:fldChar w:fldCharType="end"/>
            </w:r>
          </w:hyperlink>
        </w:p>
        <w:p w14:paraId="6120427A" w14:textId="06231D47" w:rsidR="00DD359B" w:rsidRPr="00E65091" w:rsidRDefault="00A61888" w:rsidP="00AE062C">
          <w:pPr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bookmarkStart w:id="1" w:name="_Toc526670328"/>
    <w:p w14:paraId="41E2C861" w14:textId="5F87AC15" w:rsidR="00E81978" w:rsidRPr="00E65091" w:rsidRDefault="00BE4D5A">
      <w:pPr>
        <w:pStyle w:val="Section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ection title:"/>
          <w:tag w:val="Section title:"/>
          <w:id w:val="984196707"/>
          <w:placeholder>
            <w:docPart w:val="4A23DCBE42F444998BCF8CAB3343E1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72EB6">
            <w:rPr>
              <w:rFonts w:ascii="Times New Roman" w:hAnsi="Times New Roman" w:cs="Times New Roman"/>
            </w:rPr>
            <w:t>Instructor Teaching Tracker: Security Project</w:t>
          </w:r>
        </w:sdtContent>
      </w:sdt>
      <w:bookmarkEnd w:id="1"/>
    </w:p>
    <w:p w14:paraId="1F23640C" w14:textId="77777777" w:rsidR="00F9697A" w:rsidRDefault="00FA5428">
      <w:pPr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>This</w:t>
      </w:r>
    </w:p>
    <w:p w14:paraId="342E072F" w14:textId="7769704B" w:rsidR="00E81978" w:rsidRDefault="00F9697A" w:rsidP="004C3140">
      <w:pPr>
        <w:pStyle w:val="Heading1"/>
      </w:pPr>
      <w:bookmarkStart w:id="2" w:name="_Toc526670329"/>
      <w:r w:rsidRPr="004C3140">
        <w:t>Statement</w:t>
      </w:r>
      <w:r>
        <w:t xml:space="preserve"> of Work</w:t>
      </w:r>
      <w:bookmarkEnd w:id="2"/>
      <w:r w:rsidR="00FA5428" w:rsidRPr="00E65091">
        <w:t xml:space="preserve"> </w:t>
      </w:r>
    </w:p>
    <w:p w14:paraId="78842D27" w14:textId="77777777" w:rsidR="004C3140" w:rsidRDefault="00D93FE7" w:rsidP="004C3140">
      <w:pPr>
        <w:pStyle w:val="Heading2"/>
        <w:rPr>
          <w:b w:val="0"/>
        </w:rPr>
      </w:pPr>
      <w:bookmarkStart w:id="3" w:name="_Toc526670330"/>
      <w:r w:rsidRPr="004C3140">
        <w:rPr>
          <w:rStyle w:val="Heading2Char"/>
          <w:b/>
        </w:rPr>
        <w:t>Database Name</w:t>
      </w:r>
      <w:bookmarkEnd w:id="3"/>
      <w:r w:rsidRPr="004C3140">
        <w:rPr>
          <w:b w:val="0"/>
        </w:rPr>
        <w:t xml:space="preserve"> </w:t>
      </w:r>
    </w:p>
    <w:p w14:paraId="2305F159" w14:textId="52C55CC1" w:rsidR="00F9697A" w:rsidRDefault="00852FCF" w:rsidP="00031E59">
      <w:r>
        <w:t>Instructor Teaching Tracker</w:t>
      </w:r>
    </w:p>
    <w:p w14:paraId="7EB2996F" w14:textId="77777777" w:rsidR="004C3140" w:rsidRDefault="00D93FE7" w:rsidP="00492A66">
      <w:pPr>
        <w:ind w:firstLine="0"/>
        <w:rPr>
          <w:b/>
        </w:rPr>
      </w:pPr>
      <w:bookmarkStart w:id="4" w:name="_Toc526670331"/>
      <w:r w:rsidRPr="004C3140">
        <w:rPr>
          <w:rStyle w:val="Heading2Char"/>
        </w:rPr>
        <w:t>Database Objective</w:t>
      </w:r>
      <w:bookmarkEnd w:id="4"/>
      <w:r w:rsidRPr="00D93FE7">
        <w:rPr>
          <w:b/>
        </w:rPr>
        <w:t xml:space="preserve"> </w:t>
      </w:r>
    </w:p>
    <w:p w14:paraId="1CCAAEAE" w14:textId="43E5299A" w:rsidR="00D93FE7" w:rsidRPr="007E043F" w:rsidRDefault="00C43DD1" w:rsidP="007E043F">
      <w:r w:rsidRPr="006C0CA9">
        <w:t xml:space="preserve">The purpose of this project is </w:t>
      </w:r>
      <w:r w:rsidR="008578E1" w:rsidRPr="006C0CA9">
        <w:t>to implement security measures in</w:t>
      </w:r>
      <w:r w:rsidR="005F1783" w:rsidRPr="006C0CA9">
        <w:t xml:space="preserve">to </w:t>
      </w:r>
      <w:r w:rsidR="008578E1" w:rsidRPr="006C0CA9">
        <w:t xml:space="preserve">the existing instructor teaching tracker database. </w:t>
      </w:r>
      <w:r w:rsidR="00D0712C" w:rsidRPr="006C0CA9">
        <w:t>This database supports the Instructor Teaching Tracker application</w:t>
      </w:r>
      <w:r w:rsidR="006C698D">
        <w:t xml:space="preserve"> for </w:t>
      </w:r>
      <w:r w:rsidR="00010D8C">
        <w:t>Training Detachment</w:t>
      </w:r>
      <w:r w:rsidR="00A87F19">
        <w:t xml:space="preserve"> </w:t>
      </w:r>
      <w:r w:rsidR="002C66F3">
        <w:t>6</w:t>
      </w:r>
      <w:r w:rsidR="00D0712C" w:rsidRPr="006C0CA9">
        <w:t xml:space="preserve">. It keeps track of </w:t>
      </w:r>
      <w:r w:rsidR="00432311">
        <w:t>i</w:t>
      </w:r>
      <w:r w:rsidR="00D0712C" w:rsidRPr="006C0CA9">
        <w:t xml:space="preserve">nstructor, course, </w:t>
      </w:r>
      <w:r w:rsidR="00E66F0D">
        <w:t xml:space="preserve">admin, student, </w:t>
      </w:r>
      <w:r w:rsidR="00643397">
        <w:t xml:space="preserve">and </w:t>
      </w:r>
      <w:r w:rsidR="00983697" w:rsidRPr="006C0CA9">
        <w:t>s</w:t>
      </w:r>
      <w:r w:rsidR="00D0712C" w:rsidRPr="006C0CA9">
        <w:t>ection data</w:t>
      </w:r>
      <w:r w:rsidR="00643397">
        <w:t xml:space="preserve">; additionally, it tracks </w:t>
      </w:r>
      <w:r w:rsidR="00D0712C" w:rsidRPr="006C0CA9">
        <w:t>classes taught</w:t>
      </w:r>
      <w:r w:rsidR="00643397">
        <w:t xml:space="preserve">, </w:t>
      </w:r>
      <w:r w:rsidR="00983697" w:rsidRPr="006C0CA9">
        <w:t xml:space="preserve">the </w:t>
      </w:r>
      <w:r w:rsidR="00D0712C" w:rsidRPr="006C0CA9">
        <w:t>schedule</w:t>
      </w:r>
      <w:r w:rsidR="00643397">
        <w:t>, and student</w:t>
      </w:r>
      <w:r w:rsidR="00537BF1">
        <w:t>s signed up for classes</w:t>
      </w:r>
      <w:r w:rsidR="00D0712C" w:rsidRPr="006C0CA9">
        <w:t xml:space="preserve">. The </w:t>
      </w:r>
      <w:r w:rsidR="004D322F" w:rsidRPr="006C0CA9">
        <w:t xml:space="preserve">overall </w:t>
      </w:r>
      <w:r w:rsidR="00D0712C" w:rsidRPr="006C0CA9">
        <w:t>purpose is assist</w:t>
      </w:r>
      <w:r w:rsidR="004D322F" w:rsidRPr="006C0CA9">
        <w:t>ing i</w:t>
      </w:r>
      <w:r w:rsidR="00D0712C" w:rsidRPr="006C0CA9">
        <w:t>nstructors</w:t>
      </w:r>
      <w:r w:rsidR="00505DC7">
        <w:t>, administrators, and students</w:t>
      </w:r>
      <w:r w:rsidR="00D0712C" w:rsidRPr="006C0CA9">
        <w:t xml:space="preserve"> with </w:t>
      </w:r>
      <w:r w:rsidR="007E79A8">
        <w:t xml:space="preserve">creating, </w:t>
      </w:r>
      <w:r w:rsidR="00D0712C" w:rsidRPr="006C0CA9">
        <w:t>scheduling</w:t>
      </w:r>
      <w:r w:rsidR="007E79A8">
        <w:t xml:space="preserve">, </w:t>
      </w:r>
      <w:r w:rsidR="00D0712C" w:rsidRPr="006C0CA9">
        <w:t>maintaining</w:t>
      </w:r>
      <w:r w:rsidR="007E79A8">
        <w:t>, and monitoring</w:t>
      </w:r>
      <w:r w:rsidR="00D0712C" w:rsidRPr="006C0CA9">
        <w:t xml:space="preserve"> </w:t>
      </w:r>
      <w:r w:rsidR="00CF2B83">
        <w:t xml:space="preserve">personal, </w:t>
      </w:r>
      <w:r w:rsidR="007E79A8">
        <w:t>course</w:t>
      </w:r>
      <w:r w:rsidR="00CF2B83">
        <w:t>,</w:t>
      </w:r>
      <w:r w:rsidR="007E79A8">
        <w:t xml:space="preserve"> and </w:t>
      </w:r>
      <w:r w:rsidR="00D0712C" w:rsidRPr="006C0CA9">
        <w:t>class</w:t>
      </w:r>
      <w:r w:rsidR="007E79A8">
        <w:t xml:space="preserve"> data</w:t>
      </w:r>
      <w:r w:rsidR="00D0712C" w:rsidRPr="006C0CA9">
        <w:t xml:space="preserve"> in an efficient manner.</w:t>
      </w:r>
      <w:r w:rsidR="006C0CA9" w:rsidRPr="006C0CA9">
        <w:t xml:space="preserve"> The </w:t>
      </w:r>
      <w:r w:rsidR="00432311">
        <w:t>i</w:t>
      </w:r>
      <w:r w:rsidR="006C0CA9" w:rsidRPr="006C0CA9">
        <w:t>nstructor</w:t>
      </w:r>
      <w:r w:rsidR="000B6F27">
        <w:t>, administrator, and student</w:t>
      </w:r>
      <w:r w:rsidR="006C0CA9" w:rsidRPr="006C0CA9">
        <w:t xml:space="preserve"> table</w:t>
      </w:r>
      <w:r w:rsidR="000B6F27">
        <w:t>s</w:t>
      </w:r>
      <w:r w:rsidR="006C0CA9" w:rsidRPr="006C0CA9">
        <w:t xml:space="preserve"> </w:t>
      </w:r>
      <w:r w:rsidR="00AA597D" w:rsidRPr="006C0CA9">
        <w:t>h</w:t>
      </w:r>
      <w:r w:rsidR="00AA597D">
        <w:t>old</w:t>
      </w:r>
      <w:r w:rsidR="00C511B0">
        <w:t xml:space="preserve"> all pertinent </w:t>
      </w:r>
      <w:r w:rsidR="000B6F27">
        <w:t xml:space="preserve">personal </w:t>
      </w:r>
      <w:r w:rsidR="00C511B0">
        <w:t xml:space="preserve">information, </w:t>
      </w:r>
      <w:r w:rsidR="000B6F27">
        <w:t>such as</w:t>
      </w:r>
      <w:r w:rsidR="00C511B0">
        <w:t>:</w:t>
      </w:r>
      <w:r w:rsidR="006C0CA9" w:rsidRPr="006C0CA9">
        <w:t xml:space="preserve"> name, address, </w:t>
      </w:r>
      <w:r w:rsidR="00FA00A5">
        <w:t xml:space="preserve">and </w:t>
      </w:r>
      <w:r w:rsidR="006C0CA9" w:rsidRPr="006C0CA9">
        <w:t>phone number.  The course list</w:t>
      </w:r>
      <w:r w:rsidR="00315634">
        <w:t xml:space="preserve"> </w:t>
      </w:r>
      <w:r w:rsidR="00C511B0">
        <w:t xml:space="preserve">table </w:t>
      </w:r>
      <w:r w:rsidR="00315634">
        <w:t>is a comprehensive listing of all</w:t>
      </w:r>
      <w:r w:rsidR="006C0CA9" w:rsidRPr="006C0CA9">
        <w:t xml:space="preserve"> course</w:t>
      </w:r>
      <w:r w:rsidR="00C511B0">
        <w:t xml:space="preserve">s </w:t>
      </w:r>
      <w:r w:rsidR="00530DD8">
        <w:t>taught across the different sections of the school, and it contains the</w:t>
      </w:r>
      <w:r w:rsidR="006C0CA9" w:rsidRPr="006C0CA9">
        <w:t xml:space="preserve"> name, author, description, hours</w:t>
      </w:r>
      <w:r w:rsidR="00DF55BF">
        <w:t>,</w:t>
      </w:r>
      <w:r w:rsidR="006C0CA9" w:rsidRPr="006C0CA9">
        <w:t xml:space="preserve"> and section number</w:t>
      </w:r>
      <w:r w:rsidR="00530DD8">
        <w:t xml:space="preserve"> for each course</w:t>
      </w:r>
      <w:r w:rsidR="006C0CA9" w:rsidRPr="006C0CA9">
        <w:t xml:space="preserve">.  The section table </w:t>
      </w:r>
      <w:r w:rsidR="006A249D">
        <w:t xml:space="preserve">provides basic information on the sections which instructors and courses belong to, and it holds the following information: </w:t>
      </w:r>
      <w:r w:rsidR="006C0CA9" w:rsidRPr="006C0CA9">
        <w:t>section number, name, address</w:t>
      </w:r>
      <w:r w:rsidR="00814D1A">
        <w:t>,</w:t>
      </w:r>
      <w:r w:rsidR="006C0CA9" w:rsidRPr="006C0CA9">
        <w:t xml:space="preserve"> and field of study. </w:t>
      </w:r>
      <w:r w:rsidR="00814D1A" w:rsidRPr="006C0CA9">
        <w:t xml:space="preserve">The class schedule </w:t>
      </w:r>
      <w:r w:rsidR="00814D1A">
        <w:t xml:space="preserve">table holds the different </w:t>
      </w:r>
      <w:r w:rsidR="00CA50A1">
        <w:t xml:space="preserve">schedules classes can follow and </w:t>
      </w:r>
      <w:r w:rsidR="00814D1A" w:rsidRPr="006C0CA9">
        <w:t>gives the day</w:t>
      </w:r>
      <w:r w:rsidR="00CA50A1">
        <w:t xml:space="preserve"> and </w:t>
      </w:r>
      <w:r w:rsidR="00814D1A" w:rsidRPr="006C0CA9">
        <w:t>time a class is taught, a down day schedule</w:t>
      </w:r>
      <w:r w:rsidR="00CA50A1">
        <w:t>,</w:t>
      </w:r>
      <w:r w:rsidR="00814D1A" w:rsidRPr="006C0CA9">
        <w:t xml:space="preserve"> and notes.</w:t>
      </w:r>
      <w:r w:rsidR="00814D1A">
        <w:t xml:space="preserve"> </w:t>
      </w:r>
      <w:r w:rsidR="006C0CA9" w:rsidRPr="006C0CA9">
        <w:t>The Instructor Classes table</w:t>
      </w:r>
      <w:r w:rsidR="000E2BA0">
        <w:t xml:space="preserve"> is at the core of the database, providing a complete schedule of all courses taught by all instructors, with schedules, and also</w:t>
      </w:r>
      <w:r w:rsidR="00001BDE">
        <w:t xml:space="preserve"> the room </w:t>
      </w:r>
      <w:r w:rsidR="006C0CA9" w:rsidRPr="006C0CA9">
        <w:t xml:space="preserve">number </w:t>
      </w:r>
      <w:r w:rsidR="00001BDE">
        <w:t>of the class and any i</w:t>
      </w:r>
      <w:r w:rsidR="006C0CA9" w:rsidRPr="006C0CA9">
        <w:t xml:space="preserve">nstructor notes. </w:t>
      </w:r>
      <w:r w:rsidR="0055421B">
        <w:t>The Student Class Signup table</w:t>
      </w:r>
      <w:r w:rsidR="00AA597D">
        <w:t xml:space="preserve"> provides students the ability to sign up for</w:t>
      </w:r>
      <w:r w:rsidR="002F1CFF">
        <w:t xml:space="preserve"> </w:t>
      </w:r>
      <w:r w:rsidR="00AA597D">
        <w:t>available classes in the Instructor Classes table.</w:t>
      </w:r>
    </w:p>
    <w:p w14:paraId="467C8F5A" w14:textId="5D5F8136" w:rsidR="007E043F" w:rsidRDefault="004708D6" w:rsidP="007E043F">
      <w:pPr>
        <w:pStyle w:val="Heading2"/>
      </w:pPr>
      <w:bookmarkStart w:id="5" w:name="_Toc526670332"/>
      <w:r>
        <w:lastRenderedPageBreak/>
        <w:t>The Problem</w:t>
      </w:r>
      <w:bookmarkEnd w:id="5"/>
    </w:p>
    <w:p w14:paraId="2B932603" w14:textId="6CEF9AE2" w:rsidR="00F750A2" w:rsidRDefault="00425186" w:rsidP="007E043F">
      <w:r>
        <w:t xml:space="preserve">Training Detachment 6 is a military field training facility, </w:t>
      </w:r>
      <w:r w:rsidR="00A35E2C">
        <w:t xml:space="preserve">employing </w:t>
      </w:r>
      <w:r w:rsidR="00CC52C9">
        <w:t>eleven</w:t>
      </w:r>
      <w:r w:rsidR="00A35E2C">
        <w:t xml:space="preserve"> instructors and </w:t>
      </w:r>
      <w:r w:rsidR="00CC52C9">
        <w:t>eleven</w:t>
      </w:r>
      <w:r w:rsidR="00A35E2C">
        <w:t xml:space="preserve"> support </w:t>
      </w:r>
      <w:r w:rsidR="00C04564">
        <w:t xml:space="preserve">admin </w:t>
      </w:r>
      <w:r w:rsidR="00A35E2C">
        <w:t>staff at any give</w:t>
      </w:r>
      <w:r w:rsidR="00781CC8">
        <w:t>n</w:t>
      </w:r>
      <w:r w:rsidR="00A35E2C">
        <w:t xml:space="preserve"> time</w:t>
      </w:r>
      <w:r w:rsidR="00781CC8">
        <w:t xml:space="preserve">, and host </w:t>
      </w:r>
      <w:r w:rsidR="00CC52C9">
        <w:t xml:space="preserve">a variable </w:t>
      </w:r>
      <w:r w:rsidR="002640E0">
        <w:t>number</w:t>
      </w:r>
      <w:r w:rsidR="00CC52C9">
        <w:t xml:space="preserve"> of </w:t>
      </w:r>
      <w:r w:rsidR="00781CC8">
        <w:t xml:space="preserve">students annually. </w:t>
      </w:r>
      <w:r w:rsidR="006F16BC">
        <w:t>The teaching tracker application and associated database became a necessity due to the complexities of tracking</w:t>
      </w:r>
      <w:r w:rsidR="005E5ACD">
        <w:t xml:space="preserve"> a large number of instructors, courses, and students. </w:t>
      </w:r>
      <w:r w:rsidR="003569CF">
        <w:t xml:space="preserve">The database was created in house, </w:t>
      </w:r>
      <w:r w:rsidR="0090714D">
        <w:t>and as a result no security was implemented with</w:t>
      </w:r>
      <w:r w:rsidR="00644C1F">
        <w:t xml:space="preserve">in the initial design. </w:t>
      </w:r>
      <w:r w:rsidR="00115E43">
        <w:t xml:space="preserve">In an effort to maintain the confidentiality of certain data, such as instructor’s phone numbers and addresses, and to ensure the integrity of the data, i.e. </w:t>
      </w:r>
      <w:r w:rsidR="00360F5E">
        <w:t xml:space="preserve">prevent students from changing course data, </w:t>
      </w:r>
      <w:r w:rsidR="00780BBE">
        <w:t>we need to hire a security consultant to redesign the database with security permissions added.</w:t>
      </w:r>
    </w:p>
    <w:p w14:paraId="48F1C52E" w14:textId="7752717F" w:rsidR="004708D6" w:rsidRDefault="004708D6" w:rsidP="007E043F">
      <w:pPr>
        <w:pStyle w:val="Heading1"/>
      </w:pPr>
      <w:bookmarkStart w:id="6" w:name="_Toc526670333"/>
      <w:r>
        <w:t>Security Plan</w:t>
      </w:r>
      <w:bookmarkEnd w:id="6"/>
    </w:p>
    <w:p w14:paraId="30D91F9B" w14:textId="464D0A74" w:rsidR="00EA5D28" w:rsidRPr="00EA5D28" w:rsidRDefault="00707FFB" w:rsidP="00EA5D28">
      <w:r>
        <w:t>One of the most important steps in this project is to create a sound security plan. This document will be an overarching guide</w:t>
      </w:r>
      <w:r w:rsidR="006D4197">
        <w:t xml:space="preserve"> on set requirements to be enforced through security policies to establish sound security within the database</w:t>
      </w:r>
      <w:sdt>
        <w:sdtPr>
          <w:id w:val="-1568643956"/>
          <w:citation/>
        </w:sdtPr>
        <w:sdtEndPr/>
        <w:sdtContent>
          <w:r w:rsidR="006D4197">
            <w:fldChar w:fldCharType="begin"/>
          </w:r>
          <w:r w:rsidR="006D4197">
            <w:instrText xml:space="preserve"> CITATION The98 \l 1033 </w:instrText>
          </w:r>
          <w:r w:rsidR="006D4197">
            <w:fldChar w:fldCharType="separate"/>
          </w:r>
          <w:r w:rsidR="0008037D">
            <w:rPr>
              <w:noProof/>
            </w:rPr>
            <w:t xml:space="preserve"> (Theriault &amp; Heney, 1998)</w:t>
          </w:r>
          <w:r w:rsidR="006D4197">
            <w:fldChar w:fldCharType="end"/>
          </w:r>
        </w:sdtContent>
      </w:sdt>
      <w:r w:rsidR="006D4197">
        <w:t xml:space="preserve">. </w:t>
      </w:r>
      <w:r w:rsidR="00221D2F">
        <w:t>For our database,</w:t>
      </w:r>
      <w:r w:rsidR="00287258">
        <w:t xml:space="preserve"> the Instructor Teaching Tracker,</w:t>
      </w:r>
      <w:r w:rsidR="00221D2F">
        <w:t xml:space="preserve"> we will achieve</w:t>
      </w:r>
      <w:r w:rsidR="001B6DC4">
        <w:t xml:space="preserve"> the necessary security by separating user accounts into specific groups, i.e. students, instructors, and </w:t>
      </w:r>
      <w:r w:rsidR="004E5ACC">
        <w:t xml:space="preserve">support </w:t>
      </w:r>
      <w:r w:rsidR="001B6DC4">
        <w:t xml:space="preserve">administrators. We will then enact </w:t>
      </w:r>
      <w:r w:rsidR="00116513">
        <w:t xml:space="preserve">policies to </w:t>
      </w:r>
      <w:r w:rsidR="005F4E61">
        <w:t>assign roles to these groups with specific actions they are allowed to use</w:t>
      </w:r>
      <w:r w:rsidR="001159BC">
        <w:t>, and this will be augmented with Views and Oracle Label Security.</w:t>
      </w:r>
      <w:r w:rsidR="00292ED7">
        <w:t xml:space="preserve"> There will </w:t>
      </w:r>
      <w:r w:rsidR="00331AD6">
        <w:t xml:space="preserve">also </w:t>
      </w:r>
      <w:r w:rsidR="00292ED7">
        <w:t>be established policies on standard password</w:t>
      </w:r>
      <w:r w:rsidR="00331AD6">
        <w:t xml:space="preserve"> requirements</w:t>
      </w:r>
      <w:r w:rsidR="00F555A9">
        <w:t>,</w:t>
      </w:r>
      <w:r w:rsidR="004466FD">
        <w:t xml:space="preserve"> and the enforcement of autogenerated identification numbers</w:t>
      </w:r>
      <w:r w:rsidR="00F555A9">
        <w:t xml:space="preserve"> to reduce the storing of sensitive data</w:t>
      </w:r>
      <w:r w:rsidR="00331AD6">
        <w:t>.</w:t>
      </w:r>
      <w:r w:rsidR="00D11B7B">
        <w:t xml:space="preserve"> All security policies will have an accompanying procedure for implementation, and this will be thoroughly tested and documented before operationalized. Any user in viol</w:t>
      </w:r>
      <w:r w:rsidR="00FD12F5">
        <w:t>ation of this plan or subsequent policies are subject to account disablement.</w:t>
      </w:r>
    </w:p>
    <w:p w14:paraId="1516C84D" w14:textId="6397FD47" w:rsidR="00EA5D28" w:rsidRDefault="00EA5D28" w:rsidP="00EA5D28">
      <w:pPr>
        <w:pStyle w:val="Heading1"/>
      </w:pPr>
      <w:bookmarkStart w:id="7" w:name="_Toc526670334"/>
      <w:r>
        <w:lastRenderedPageBreak/>
        <w:t>Technical Details</w:t>
      </w:r>
      <w:bookmarkEnd w:id="7"/>
    </w:p>
    <w:p w14:paraId="58DC68BB" w14:textId="33144BA2" w:rsidR="00EA5D28" w:rsidRPr="00EA5D28" w:rsidRDefault="00EA5D28" w:rsidP="00EA5D28">
      <w:r>
        <w:t>The</w:t>
      </w:r>
      <w:r w:rsidR="008435EC">
        <w:t xml:space="preserve"> database was buil</w:t>
      </w:r>
      <w:r w:rsidR="00222B1D">
        <w:t xml:space="preserve">t with Oracle 11g on a Windows platform. We </w:t>
      </w:r>
      <w:r w:rsidR="001A22BE">
        <w:t xml:space="preserve">used </w:t>
      </w:r>
      <w:r w:rsidR="00775C58">
        <w:t>Oracle SQL Develop</w:t>
      </w:r>
      <w:r w:rsidR="009F5A51">
        <w:t>er Data Modeler to design the Entity Relationship Diagram (ERD).</w:t>
      </w:r>
      <w:r w:rsidR="00EE481C">
        <w:t xml:space="preserve"> All Data Definition Language (DDL)</w:t>
      </w:r>
      <w:r w:rsidR="00DE6076">
        <w:t xml:space="preserve">, Data Manipulation Language (DML), and </w:t>
      </w:r>
      <w:r w:rsidR="00896299">
        <w:t xml:space="preserve">Data Control Language (DCL) </w:t>
      </w:r>
      <w:r w:rsidR="00DE6076">
        <w:t>implementation scripts were rendered in Oracle SQL Developer or SQL Plus.</w:t>
      </w:r>
    </w:p>
    <w:p w14:paraId="4716F12B" w14:textId="3F7EF382" w:rsidR="000B14F4" w:rsidRPr="00E65091" w:rsidRDefault="00320CF4" w:rsidP="00015861">
      <w:pPr>
        <w:pStyle w:val="Heading1"/>
        <w:rPr>
          <w:rFonts w:ascii="Times New Roman" w:hAnsi="Times New Roman" w:cs="Times New Roman"/>
        </w:rPr>
      </w:pPr>
      <w:bookmarkStart w:id="8" w:name="_Toc526670335"/>
      <w:r>
        <w:rPr>
          <w:rFonts w:ascii="Times New Roman" w:hAnsi="Times New Roman" w:cs="Times New Roman"/>
        </w:rPr>
        <w:t>Timeline</w:t>
      </w:r>
      <w:bookmarkEnd w:id="8"/>
    </w:p>
    <w:p w14:paraId="5CD8A1AE" w14:textId="77777777" w:rsidR="00077B32" w:rsidRDefault="00077B32" w:rsidP="00077B32">
      <w:pPr>
        <w:keepNext/>
        <w:tabs>
          <w:tab w:val="left" w:pos="2625"/>
        </w:tabs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3BAE02" wp14:editId="79887ABB">
            <wp:extent cx="5181600" cy="444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057" cy="44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7716" w14:textId="6FA55489" w:rsidR="00077B32" w:rsidRDefault="00077B32" w:rsidP="00077B3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1</w:t>
      </w:r>
      <w:r w:rsidR="00810B95">
        <w:rPr>
          <w:noProof/>
        </w:rPr>
        <w:fldChar w:fldCharType="end"/>
      </w:r>
      <w:r>
        <w:t>. Project timeline created</w:t>
      </w:r>
      <w:r w:rsidR="006706A9">
        <w:t xml:space="preserve"> with Microsoft Project.</w:t>
      </w:r>
    </w:p>
    <w:p w14:paraId="61FD68B8" w14:textId="1BDF33F3" w:rsidR="000B14F4" w:rsidRPr="00E65091" w:rsidRDefault="00CF2CFE" w:rsidP="00077B32">
      <w:pPr>
        <w:tabs>
          <w:tab w:val="left" w:pos="2625"/>
        </w:tabs>
        <w:rPr>
          <w:rFonts w:ascii="Times New Roman" w:hAnsi="Times New Roman" w:cs="Times New Roman"/>
        </w:rPr>
      </w:pPr>
      <w:r w:rsidRPr="00E65091">
        <w:rPr>
          <w:rFonts w:ascii="Times New Roman" w:hAnsi="Times New Roman" w:cs="Times New Roman"/>
        </w:rPr>
        <w:t xml:space="preserve"> </w:t>
      </w:r>
      <w:r w:rsidR="00077B32">
        <w:rPr>
          <w:rFonts w:ascii="Times New Roman" w:hAnsi="Times New Roman" w:cs="Times New Roman"/>
        </w:rPr>
        <w:tab/>
      </w:r>
    </w:p>
    <w:p w14:paraId="70499587" w14:textId="625AA1A8" w:rsidR="00BA6B07" w:rsidRPr="00E65091" w:rsidRDefault="00F91BDA" w:rsidP="00A257E8">
      <w:pPr>
        <w:pStyle w:val="Heading1"/>
        <w:rPr>
          <w:rFonts w:ascii="Times New Roman" w:hAnsi="Times New Roman" w:cs="Times New Roman"/>
        </w:rPr>
      </w:pPr>
      <w:bookmarkStart w:id="9" w:name="_Toc526670336"/>
      <w:r>
        <w:rPr>
          <w:rFonts w:ascii="Times New Roman" w:hAnsi="Times New Roman" w:cs="Times New Roman"/>
        </w:rPr>
        <w:lastRenderedPageBreak/>
        <w:t>Data Model</w:t>
      </w:r>
      <w:bookmarkEnd w:id="9"/>
    </w:p>
    <w:p w14:paraId="161E447C" w14:textId="6887A589" w:rsidR="00BA6B07" w:rsidRDefault="00F91BDA" w:rsidP="007D4954">
      <w:pPr>
        <w:pStyle w:val="Heading2"/>
        <w:rPr>
          <w:rFonts w:ascii="Times New Roman" w:hAnsi="Times New Roman" w:cs="Times New Roman"/>
        </w:rPr>
      </w:pPr>
      <w:bookmarkStart w:id="10" w:name="_Toc526670337"/>
      <w:r>
        <w:rPr>
          <w:rFonts w:ascii="Times New Roman" w:hAnsi="Times New Roman" w:cs="Times New Roman"/>
        </w:rPr>
        <w:t>Conceptual</w:t>
      </w:r>
      <w:bookmarkEnd w:id="10"/>
    </w:p>
    <w:p w14:paraId="36E65CF3" w14:textId="137410E4" w:rsidR="009F7671" w:rsidRPr="009F7671" w:rsidRDefault="009F7671" w:rsidP="00ED10C6">
      <w:bookmarkStart w:id="11" w:name="_Toc526670338"/>
      <w:r w:rsidRPr="00ED10C6">
        <w:rPr>
          <w:rStyle w:val="Heading3Char"/>
        </w:rPr>
        <w:t>User</w:t>
      </w:r>
      <w:r w:rsidR="003C7B42" w:rsidRPr="00ED10C6">
        <w:rPr>
          <w:rStyle w:val="Heading3Char"/>
        </w:rPr>
        <w:t xml:space="preserve"> Roles.</w:t>
      </w:r>
      <w:bookmarkEnd w:id="11"/>
      <w:r w:rsidR="003C7B42">
        <w:t xml:space="preserve"> </w:t>
      </w:r>
      <w:r w:rsidR="003C7B42" w:rsidRPr="00ED10C6">
        <w:t>There will be</w:t>
      </w:r>
      <w:r w:rsidR="00BD6EF3" w:rsidRPr="00ED10C6">
        <w:t xml:space="preserve"> three diff</w:t>
      </w:r>
      <w:r w:rsidR="00943CAF" w:rsidRPr="00ED10C6">
        <w:t>erent primary user roles: student, instructor, and support admin.</w:t>
      </w:r>
      <w:r w:rsidR="00E16672" w:rsidRPr="00ED10C6">
        <w:t xml:space="preserve"> Specific policies will be defined in the security policy section</w:t>
      </w:r>
      <w:r w:rsidR="00D76317" w:rsidRPr="00ED10C6">
        <w:t xml:space="preserve"> for how each user role can and cannot interact with the database.</w:t>
      </w:r>
    </w:p>
    <w:p w14:paraId="68C0260D" w14:textId="7396183F" w:rsidR="000B4912" w:rsidRPr="00FB3AE9" w:rsidRDefault="002A692E" w:rsidP="000B4912">
      <w:bookmarkStart w:id="12" w:name="_Toc526670339"/>
      <w:r w:rsidRPr="000B4912">
        <w:rPr>
          <w:rStyle w:val="Heading3Char"/>
        </w:rPr>
        <w:t>Assumptions.</w:t>
      </w:r>
      <w:bookmarkEnd w:id="12"/>
      <w:r w:rsidR="000B4912">
        <w:t xml:space="preserve"> This application tracks classes taught by instructors and includes a class schedule. It is assumed classes will always meet a specific schedule criteria</w:t>
      </w:r>
      <w:r w:rsidR="00782F4A">
        <w:t xml:space="preserve">, </w:t>
      </w:r>
      <w:r w:rsidR="00D177E3">
        <w:t xml:space="preserve">i.e. </w:t>
      </w:r>
      <w:r w:rsidR="000B4912">
        <w:t>Monday-Wednesday-Friday, Tuesday-Thursday, or Saturday. Down days are tracked for individual classes since this will vary based upon the specific class.</w:t>
      </w:r>
      <w:r w:rsidR="00CA789F">
        <w:t xml:space="preserve"> For the usernames, we are using the user’s </w:t>
      </w:r>
      <w:r w:rsidR="008B0DB1">
        <w:t xml:space="preserve">first character of their first name concatenated with the full last name with their sequence id added to the end. </w:t>
      </w:r>
      <w:r w:rsidR="00C268BB">
        <w:t>There is still a chance of duplicate user names since instructor, student, and admin information is stored in different tables, but for the purpose of this project we are assuming th</w:t>
      </w:r>
      <w:r w:rsidR="00B250DE">
        <w:t>is will not occur due to the low number of users.</w:t>
      </w:r>
    </w:p>
    <w:p w14:paraId="3A55BE00" w14:textId="77777777" w:rsidR="00E37C60" w:rsidRPr="009C7732" w:rsidRDefault="00E5413E" w:rsidP="00B55BF5">
      <w:pPr>
        <w:rPr>
          <w:b/>
        </w:rPr>
      </w:pPr>
      <w:bookmarkStart w:id="13" w:name="_Toc526670340"/>
      <w:r w:rsidRPr="00B55BF5">
        <w:rPr>
          <w:rStyle w:val="Heading3Char"/>
        </w:rPr>
        <w:t>Business Rules</w:t>
      </w:r>
      <w:r w:rsidR="00722D45" w:rsidRPr="00B55BF5">
        <w:rPr>
          <w:rStyle w:val="Heading3Char"/>
        </w:rPr>
        <w:t>.</w:t>
      </w:r>
      <w:bookmarkEnd w:id="13"/>
      <w:r w:rsidRPr="00E5413E">
        <w:t xml:space="preserve"> </w:t>
      </w:r>
      <w:r w:rsidR="00722D45" w:rsidRPr="009C7732">
        <w:t>The business rules to follow for this database are as follows:</w:t>
      </w:r>
    </w:p>
    <w:p w14:paraId="2ED97A9B" w14:textId="40D0ACA7" w:rsidR="00E5413E" w:rsidRPr="00FD1773" w:rsidRDefault="00E5413E" w:rsidP="00FD1773">
      <w:pPr>
        <w:pStyle w:val="ListParagraph"/>
        <w:numPr>
          <w:ilvl w:val="0"/>
          <w:numId w:val="21"/>
        </w:num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nstructors, but an </w:t>
      </w:r>
      <w:r w:rsidR="0049213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 must belong to only one section.</w:t>
      </w:r>
    </w:p>
    <w:p w14:paraId="684168C5" w14:textId="3E01FEDF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section may own zero or more courses, but a course must be owned by only one section.</w:t>
      </w:r>
    </w:p>
    <w:p w14:paraId="6D9B90B1" w14:textId="044B199F" w:rsidR="00DA5A3B" w:rsidRPr="00FD1773" w:rsidRDefault="00DA5A3B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section may hire zero or more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 xml:space="preserve">dministrators, but an </w:t>
      </w:r>
      <w:r w:rsidR="00492135" w:rsidRPr="00FD1773">
        <w:rPr>
          <w:rFonts w:ascii="Times New Roman" w:hAnsi="Times New Roman" w:cs="Times New Roman"/>
        </w:rPr>
        <w:t>a</w:t>
      </w:r>
      <w:r w:rsidRPr="00FD1773">
        <w:rPr>
          <w:rFonts w:ascii="Times New Roman" w:hAnsi="Times New Roman" w:cs="Times New Roman"/>
        </w:rPr>
        <w:t>dministrator must belong to only one section.</w:t>
      </w:r>
    </w:p>
    <w:p w14:paraId="5022AC45" w14:textId="46130144" w:rsidR="00492135" w:rsidRPr="00FD1773" w:rsidRDefault="00F13519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administrator can own multiple courses, </w:t>
      </w:r>
      <w:r w:rsidR="00E80F58" w:rsidRPr="00FD1773">
        <w:rPr>
          <w:rFonts w:ascii="Times New Roman" w:hAnsi="Times New Roman" w:cs="Times New Roman"/>
        </w:rPr>
        <w:t>a course can only be owned by one administrator.</w:t>
      </w:r>
    </w:p>
    <w:p w14:paraId="305D2CF4" w14:textId="77777777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lastRenderedPageBreak/>
        <w:t>A course may generate zero or more classes, but a class can only be generated from one course.</w:t>
      </w:r>
    </w:p>
    <w:p w14:paraId="019248E3" w14:textId="03B56032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An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 xml:space="preserve">nstructor may teach zero or more classes, but a class </w:t>
      </w:r>
      <w:r w:rsidR="00E95751" w:rsidRPr="00FD1773">
        <w:rPr>
          <w:rFonts w:ascii="Times New Roman" w:hAnsi="Times New Roman" w:cs="Times New Roman"/>
        </w:rPr>
        <w:t xml:space="preserve">can only </w:t>
      </w:r>
      <w:r w:rsidRPr="00FD1773">
        <w:rPr>
          <w:rFonts w:ascii="Times New Roman" w:hAnsi="Times New Roman" w:cs="Times New Roman"/>
        </w:rPr>
        <w:t xml:space="preserve">be taught by one </w:t>
      </w:r>
      <w:r w:rsidR="003773D5" w:rsidRPr="00FD1773">
        <w:rPr>
          <w:rFonts w:ascii="Times New Roman" w:hAnsi="Times New Roman" w:cs="Times New Roman"/>
        </w:rPr>
        <w:t>i</w:t>
      </w:r>
      <w:r w:rsidRPr="00FD1773">
        <w:rPr>
          <w:rFonts w:ascii="Times New Roman" w:hAnsi="Times New Roman" w:cs="Times New Roman"/>
        </w:rPr>
        <w:t>nstructor.</w:t>
      </w:r>
    </w:p>
    <w:p w14:paraId="6402E170" w14:textId="47136C38" w:rsidR="00E5413E" w:rsidRPr="00FD1773" w:rsidRDefault="00E5413E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schedule may be generated for zero or more classes, but a class must only have one schedule.</w:t>
      </w:r>
    </w:p>
    <w:p w14:paraId="4F2B7BFB" w14:textId="09297AAC" w:rsidR="00282DB2" w:rsidRPr="00FD1773" w:rsidRDefault="00282DB2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>A cla</w:t>
      </w:r>
      <w:r w:rsidR="00EB557A" w:rsidRPr="00FD1773">
        <w:rPr>
          <w:rFonts w:ascii="Times New Roman" w:hAnsi="Times New Roman" w:cs="Times New Roman"/>
        </w:rPr>
        <w:t>ss may have zero or more students.</w:t>
      </w:r>
    </w:p>
    <w:p w14:paraId="39CD7243" w14:textId="6B75BE81" w:rsidR="00292CFE" w:rsidRPr="00FD1773" w:rsidRDefault="00AF1CD0" w:rsidP="00FD177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D1773">
        <w:rPr>
          <w:rFonts w:ascii="Times New Roman" w:hAnsi="Times New Roman" w:cs="Times New Roman"/>
        </w:rPr>
        <w:t xml:space="preserve">A </w:t>
      </w:r>
      <w:r w:rsidR="00EB557A" w:rsidRPr="00FD1773">
        <w:rPr>
          <w:rFonts w:ascii="Times New Roman" w:hAnsi="Times New Roman" w:cs="Times New Roman"/>
        </w:rPr>
        <w:t>s</w:t>
      </w:r>
      <w:r w:rsidRPr="00FD1773">
        <w:rPr>
          <w:rFonts w:ascii="Times New Roman" w:hAnsi="Times New Roman" w:cs="Times New Roman"/>
        </w:rPr>
        <w:t xml:space="preserve">tudent can sign up for zero or more classes, </w:t>
      </w:r>
      <w:r w:rsidR="00E95751" w:rsidRPr="00FD1773">
        <w:rPr>
          <w:rFonts w:ascii="Times New Roman" w:hAnsi="Times New Roman" w:cs="Times New Roman"/>
        </w:rPr>
        <w:t>so long as there is no schedule conflict.</w:t>
      </w:r>
    </w:p>
    <w:p w14:paraId="5E6498C4" w14:textId="69C40841" w:rsidR="00F91BDA" w:rsidRDefault="00F91BDA" w:rsidP="00F91BDA">
      <w:pPr>
        <w:pStyle w:val="Heading2"/>
      </w:pPr>
      <w:bookmarkStart w:id="14" w:name="_Toc526670341"/>
      <w:r>
        <w:t>Logical</w:t>
      </w:r>
      <w:bookmarkEnd w:id="14"/>
    </w:p>
    <w:p w14:paraId="207D8B12" w14:textId="65996C38" w:rsidR="00F91BDA" w:rsidRDefault="00AD3938" w:rsidP="00F91BDA">
      <w:r>
        <w:t>Figure 2 provides a logical rendering of the database design, while figure 3 provides a more detailed ERD of the database design.</w:t>
      </w:r>
    </w:p>
    <w:p w14:paraId="56942407" w14:textId="77777777" w:rsidR="00AD3938" w:rsidRDefault="00AD3938" w:rsidP="00AD3938">
      <w:pPr>
        <w:keepNext/>
      </w:pPr>
      <w:r>
        <w:rPr>
          <w:noProof/>
        </w:rPr>
        <w:lastRenderedPageBreak/>
        <w:drawing>
          <wp:inline distT="0" distB="0" distL="0" distR="0" wp14:anchorId="22C3B6F2" wp14:editId="781CBE97">
            <wp:extent cx="5255025" cy="4991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29" cy="5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8040" w14:textId="1B01CABA" w:rsidR="00AD3938" w:rsidRDefault="00AD3938" w:rsidP="00AD393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2</w:t>
      </w:r>
      <w:r w:rsidR="00810B95">
        <w:rPr>
          <w:noProof/>
        </w:rPr>
        <w:fldChar w:fldCharType="end"/>
      </w:r>
      <w:r>
        <w:t xml:space="preserve">. </w:t>
      </w:r>
      <w:r w:rsidR="00997F4A">
        <w:t>Logical model created with Oracle SQL Developer Data Modeler.</w:t>
      </w:r>
    </w:p>
    <w:p w14:paraId="6DDEF85F" w14:textId="77777777" w:rsidR="00FA2BF4" w:rsidRDefault="00FA2BF4" w:rsidP="00FA2BF4">
      <w:pPr>
        <w:keepNext/>
      </w:pPr>
      <w:r>
        <w:rPr>
          <w:noProof/>
        </w:rPr>
        <w:lastRenderedPageBreak/>
        <w:drawing>
          <wp:inline distT="0" distB="0" distL="0" distR="0" wp14:anchorId="4D6B6D6D" wp14:editId="208E7BAA">
            <wp:extent cx="5365222" cy="5086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74" cy="50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3153" w14:textId="4E3E02E6" w:rsidR="007B587E" w:rsidRPr="001F2137" w:rsidRDefault="00FA2BF4" w:rsidP="001F2137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3</w:t>
      </w:r>
      <w:r w:rsidR="00810B95">
        <w:rPr>
          <w:noProof/>
        </w:rPr>
        <w:fldChar w:fldCharType="end"/>
      </w:r>
      <w:r>
        <w:t xml:space="preserve">. </w:t>
      </w:r>
      <w:r w:rsidR="00486C2E">
        <w:t>ERD created with Oracle</w:t>
      </w:r>
      <w:r w:rsidR="00E63528">
        <w:t xml:space="preserve"> SQL Developer Data Modeler.</w:t>
      </w:r>
    </w:p>
    <w:p w14:paraId="11B3EE83" w14:textId="6DCCF10B" w:rsidR="006902DB" w:rsidRDefault="00F91BDA" w:rsidP="006902DB">
      <w:pPr>
        <w:pStyle w:val="Heading1"/>
        <w:rPr>
          <w:rFonts w:ascii="Times New Roman" w:hAnsi="Times New Roman" w:cs="Times New Roman"/>
        </w:rPr>
      </w:pPr>
      <w:bookmarkStart w:id="15" w:name="_Toc526670342"/>
      <w:r>
        <w:rPr>
          <w:rFonts w:ascii="Times New Roman" w:hAnsi="Times New Roman" w:cs="Times New Roman"/>
        </w:rPr>
        <w:t>Implementation</w:t>
      </w:r>
      <w:bookmarkEnd w:id="15"/>
    </w:p>
    <w:p w14:paraId="6E676DCF" w14:textId="56F6314D" w:rsidR="00F91BDA" w:rsidRDefault="00F91BDA" w:rsidP="00F91BDA">
      <w:r>
        <w:t>Th</w:t>
      </w:r>
      <w:r w:rsidR="00E472C0">
        <w:t xml:space="preserve">is section consists of the </w:t>
      </w:r>
      <w:r w:rsidR="002316BC">
        <w:t xml:space="preserve">physical implementation of the database, i.e. </w:t>
      </w:r>
      <w:r w:rsidR="00E472C0">
        <w:t>DDLs</w:t>
      </w:r>
      <w:r w:rsidR="002316BC">
        <w:t>,</w:t>
      </w:r>
      <w:r w:rsidR="00E472C0">
        <w:t xml:space="preserve"> used to create the database and the DMLs used to insert data into it.</w:t>
      </w:r>
    </w:p>
    <w:p w14:paraId="59FBFDAC" w14:textId="26D6C9DB" w:rsidR="008F28AB" w:rsidRDefault="008F28AB" w:rsidP="008F28AB">
      <w:pPr>
        <w:pStyle w:val="Heading2"/>
      </w:pPr>
      <w:bookmarkStart w:id="16" w:name="_Toc526670343"/>
      <w:r>
        <w:t>DDL</w:t>
      </w:r>
      <w:bookmarkEnd w:id="16"/>
    </w:p>
    <w:p w14:paraId="620691F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SET echo on;</w:t>
      </w:r>
    </w:p>
    <w:p w14:paraId="31199E0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SET </w:t>
      </w:r>
      <w:proofErr w:type="spellStart"/>
      <w:r w:rsidRPr="001C2923">
        <w:rPr>
          <w:rFonts w:ascii="Courier New" w:hAnsi="Courier New" w:cs="Courier New"/>
          <w:sz w:val="21"/>
        </w:rPr>
        <w:t>serveroutput</w:t>
      </w:r>
      <w:proofErr w:type="spellEnd"/>
      <w:r w:rsidRPr="001C2923">
        <w:rPr>
          <w:rFonts w:ascii="Courier New" w:hAnsi="Courier New" w:cs="Courier New"/>
          <w:sz w:val="21"/>
        </w:rPr>
        <w:t xml:space="preserve"> on;</w:t>
      </w:r>
    </w:p>
    <w:p w14:paraId="3ED00CF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Drop tables, sequence, and other objects you create*/</w:t>
      </w:r>
    </w:p>
    <w:p w14:paraId="4E8F4A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A30F0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2803DF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CD65E8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STUDENT_CLASS_SIGNUP dropped.</w:t>
      </w:r>
    </w:p>
    <w:p w14:paraId="06F588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93FB0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0C11A46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BDC654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INSTR_CLASSES dropped.</w:t>
      </w:r>
    </w:p>
    <w:p w14:paraId="7126EDB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D79C4B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37D894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20799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STUDENT_LIST dropped.</w:t>
      </w:r>
    </w:p>
    <w:p w14:paraId="38A7B5C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F4F6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49990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23B4FF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INSTR_LIST dropped.</w:t>
      </w:r>
    </w:p>
    <w:p w14:paraId="18780B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064CE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64873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491DB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COURSE_LIST dropped.</w:t>
      </w:r>
    </w:p>
    <w:p w14:paraId="4AA24F2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FC36B7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6FE044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9F6E80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ADMIN_LIST dropped.</w:t>
      </w:r>
    </w:p>
    <w:p w14:paraId="0030B6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7C5ED1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2F2469D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2FC211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SECTION_INFO dropped.</w:t>
      </w:r>
    </w:p>
    <w:p w14:paraId="3D8F13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4DD98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TABLE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428AE7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7BA0C0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CLASS_SCHED dropped.</w:t>
      </w:r>
    </w:p>
    <w:p w14:paraId="576C71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65CC9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SectionNum_Seq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609DAE6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C38084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SECTIONNUM_SEQ dropped.</w:t>
      </w:r>
    </w:p>
    <w:p w14:paraId="2CA2260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39957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InstrNum_Seq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0CB7C5E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2FCB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INSTRNUM_SEQ dropped.</w:t>
      </w:r>
    </w:p>
    <w:p w14:paraId="21A335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4F20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CourseNum_Seq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2F9B5D6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65C42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COURSENUM_SEQ dropped.</w:t>
      </w:r>
    </w:p>
    <w:p w14:paraId="4C61C32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891C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AdminNum_Seq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01025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66DCE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ADMINNUM_SEQ dropped.</w:t>
      </w:r>
    </w:p>
    <w:p w14:paraId="2D97675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464CE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SchedNum_Seq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A587F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02C09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SCHEDNUM_SEQ dropped.</w:t>
      </w:r>
    </w:p>
    <w:p w14:paraId="746DDEC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607A81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DROP SEQUENCE </w:t>
      </w:r>
      <w:proofErr w:type="spellStart"/>
      <w:r w:rsidRPr="001C2923">
        <w:rPr>
          <w:rFonts w:ascii="Courier New" w:hAnsi="Courier New" w:cs="Courier New"/>
          <w:sz w:val="21"/>
        </w:rPr>
        <w:t>StudentNum_Seq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EC9799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4B596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STUDENTNUM_SEQ dropped.</w:t>
      </w:r>
    </w:p>
    <w:p w14:paraId="4FB15DF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26ECA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F6282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tables */</w:t>
      </w:r>
    </w:p>
    <w:p w14:paraId="11307E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</w:t>
      </w:r>
    </w:p>
    <w:p w14:paraId="0C7D8E3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47C489C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59E55B1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>INTEGER         NOT NULL,</w:t>
      </w:r>
    </w:p>
    <w:p w14:paraId="4EE3B6F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10EE7A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27D760C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>VARCHAR (100),</w:t>
      </w:r>
      <w:r w:rsidRPr="001C2923">
        <w:rPr>
          <w:rFonts w:ascii="Courier New" w:hAnsi="Courier New" w:cs="Courier New"/>
          <w:sz w:val="21"/>
        </w:rPr>
        <w:tab/>
      </w:r>
    </w:p>
    <w:p w14:paraId="0CA9571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ab/>
        <w:t>VARCHAR(10),</w:t>
      </w:r>
    </w:p>
    <w:p w14:paraId="577FC7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   </w:t>
      </w:r>
      <w:proofErr w:type="spellStart"/>
      <w:r w:rsidRPr="001C2923">
        <w:rPr>
          <w:rFonts w:ascii="Courier New" w:hAnsi="Courier New" w:cs="Courier New"/>
          <w:sz w:val="21"/>
        </w:rPr>
        <w:t>pk_section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C1C37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);</w:t>
      </w:r>
    </w:p>
    <w:p w14:paraId="41853D8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F976F1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SECTION_INFO created.</w:t>
      </w:r>
    </w:p>
    <w:p w14:paraId="5F8CAA0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263B9F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6E30AE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F25502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 Null?    Type          </w:t>
      </w:r>
    </w:p>
    <w:p w14:paraId="157FB52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--------------- -------- ------------- </w:t>
      </w:r>
    </w:p>
    <w:p w14:paraId="5F55E8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 NOT NULL NUMBER(38)    </w:t>
      </w:r>
    </w:p>
    <w:p w14:paraId="7DC23A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SECTION_NAME             VARCHAR2(100) </w:t>
      </w:r>
    </w:p>
    <w:p w14:paraId="1F547E1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SECTION_ADDRESS          VARCHAR2(100) </w:t>
      </w:r>
    </w:p>
    <w:p w14:paraId="0776F86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SECTION_FOS              VARCHAR2(100) </w:t>
      </w:r>
    </w:p>
    <w:p w14:paraId="7A234C8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SECTION_ZIPCODE          VARCHAR2(10)  </w:t>
      </w:r>
    </w:p>
    <w:p w14:paraId="373C704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4AB158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</w:p>
    <w:p w14:paraId="526694F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446CCF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1D6B99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43F904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43343BB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INTEGER         NOT NULL,</w:t>
      </w:r>
    </w:p>
    <w:p w14:paraId="45E35BB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3E41F7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3B2BF0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7B5723B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 </w:t>
      </w:r>
      <w:proofErr w:type="spellStart"/>
      <w:r w:rsidRPr="001C2923">
        <w:rPr>
          <w:rFonts w:ascii="Courier New" w:hAnsi="Courier New" w:cs="Courier New"/>
          <w:sz w:val="21"/>
        </w:rPr>
        <w:t>pk_Admin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590127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 </w:t>
      </w:r>
      <w:proofErr w:type="spellStart"/>
      <w:r w:rsidRPr="001C2923">
        <w:rPr>
          <w:rFonts w:ascii="Courier New" w:hAnsi="Courier New" w:cs="Courier New"/>
          <w:sz w:val="21"/>
        </w:rPr>
        <w:t>fk_Admin_Section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) </w:t>
      </w:r>
    </w:p>
    <w:p w14:paraId="1C4E75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090D846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);</w:t>
      </w:r>
    </w:p>
    <w:p w14:paraId="669CE4F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C09B6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ADMIN_LIST created.</w:t>
      </w:r>
    </w:p>
    <w:p w14:paraId="0BBE1C7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757EF08" w14:textId="77777777" w:rsidR="00BE71FE" w:rsidRPr="00BE71FE" w:rsidRDefault="00BE71FE" w:rsidP="00BE71FE">
      <w:pPr>
        <w:pStyle w:val="PlainText"/>
        <w:rPr>
          <w:rFonts w:ascii="Courier New" w:hAnsi="Courier New" w:cs="Courier New"/>
          <w:sz w:val="21"/>
          <w:lang w:val="es-ES"/>
        </w:rPr>
      </w:pPr>
      <w:r w:rsidRPr="00BE71FE">
        <w:rPr>
          <w:rFonts w:ascii="Courier New" w:hAnsi="Courier New" w:cs="Courier New"/>
          <w:sz w:val="21"/>
          <w:lang w:val="es-ES"/>
        </w:rPr>
        <w:t xml:space="preserve">SQL&gt; </w:t>
      </w:r>
    </w:p>
    <w:p w14:paraId="2379D6E8" w14:textId="77777777" w:rsidR="00BE71FE" w:rsidRPr="00BE71FE" w:rsidRDefault="00BE71FE" w:rsidP="00BE71FE">
      <w:pPr>
        <w:pStyle w:val="PlainText"/>
        <w:rPr>
          <w:rFonts w:ascii="Courier New" w:hAnsi="Courier New" w:cs="Courier New"/>
          <w:sz w:val="21"/>
          <w:lang w:val="es-ES"/>
        </w:rPr>
      </w:pPr>
      <w:r w:rsidRPr="00BE71FE">
        <w:rPr>
          <w:rFonts w:ascii="Courier New" w:hAnsi="Courier New" w:cs="Courier New"/>
          <w:sz w:val="21"/>
          <w:lang w:val="es-ES"/>
        </w:rPr>
        <w:t xml:space="preserve">SQL&gt; DESCRIBE </w:t>
      </w:r>
      <w:proofErr w:type="spellStart"/>
      <w:r w:rsidRPr="00BE71FE">
        <w:rPr>
          <w:rFonts w:ascii="Courier New" w:hAnsi="Courier New" w:cs="Courier New"/>
          <w:sz w:val="21"/>
          <w:lang w:val="es-ES"/>
        </w:rPr>
        <w:t>Admin_List</w:t>
      </w:r>
      <w:proofErr w:type="spellEnd"/>
      <w:r w:rsidRPr="00BE71FE">
        <w:rPr>
          <w:rFonts w:ascii="Courier New" w:hAnsi="Courier New" w:cs="Courier New"/>
          <w:sz w:val="21"/>
          <w:lang w:val="es-ES"/>
        </w:rPr>
        <w:t>;</w:t>
      </w:r>
    </w:p>
    <w:p w14:paraId="143643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Null?    Type          </w:t>
      </w:r>
    </w:p>
    <w:p w14:paraId="00C16D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 -------- ------------- </w:t>
      </w:r>
    </w:p>
    <w:p w14:paraId="179BDA6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ADMIN_NUM      NOT NULL NUMBER(38)    </w:t>
      </w:r>
    </w:p>
    <w:p w14:paraId="51168D1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ADMIN_ADDRESS           VARCHAR2(100) </w:t>
      </w:r>
    </w:p>
    <w:p w14:paraId="692F915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ADMIN_PHONENUM          VARCHAR2(20)  </w:t>
      </w:r>
    </w:p>
    <w:p w14:paraId="60E8BBC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NOT NULL NUMBER(38)    </w:t>
      </w:r>
    </w:p>
    <w:p w14:paraId="5B78D26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ADMIN_LNAME             VARCHAR2(20)  </w:t>
      </w:r>
    </w:p>
    <w:p w14:paraId="452D99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ADMIN_FNAME             VARCHAR2(20)  </w:t>
      </w:r>
    </w:p>
    <w:p w14:paraId="0169B7E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ADMIN_ZIPCODE           VARCHAR2(10)  </w:t>
      </w:r>
    </w:p>
    <w:p w14:paraId="4FC008E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52281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7D977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</w:p>
    <w:p w14:paraId="1CD98C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0FA2FB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79056AA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5FD8729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0DB0C51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518548E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14AF8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34368D8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 </w:t>
      </w:r>
      <w:proofErr w:type="spellStart"/>
      <w:r w:rsidRPr="001C2923">
        <w:rPr>
          <w:rFonts w:ascii="Courier New" w:hAnsi="Courier New" w:cs="Courier New"/>
          <w:sz w:val="21"/>
        </w:rPr>
        <w:t>pk_Student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BDF9C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);</w:t>
      </w:r>
    </w:p>
    <w:p w14:paraId="3C7C26C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E8789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STUDENT_LIST created.</w:t>
      </w:r>
    </w:p>
    <w:p w14:paraId="4E674EB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C4380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4AF0E0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ABB13D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  Null?    Type          </w:t>
      </w:r>
    </w:p>
    <w:p w14:paraId="75F5EA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---------------- -------- ------------- </w:t>
      </w:r>
    </w:p>
    <w:p w14:paraId="7643CBE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STUDENT_NUM      NOT NULL NUMBER(38)    </w:t>
      </w:r>
    </w:p>
    <w:p w14:paraId="21F397A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STUDENT_ADDRESS           VARCHAR2(100) </w:t>
      </w:r>
    </w:p>
    <w:p w14:paraId="190E61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STUDENT_PHONENUM          VARCHAR2(20)  </w:t>
      </w:r>
    </w:p>
    <w:p w14:paraId="57AFDE1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STUDENT_LNAME             VARCHAR2(20)  </w:t>
      </w:r>
    </w:p>
    <w:p w14:paraId="10E7E2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STUDENT_FNAME             VARCHAR2(20)  </w:t>
      </w:r>
    </w:p>
    <w:p w14:paraId="2AE1D54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STUDENT_ZIPCODE           VARCHAR2(10)  </w:t>
      </w:r>
    </w:p>
    <w:p w14:paraId="34BEEF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BEF9B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230CD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</w:p>
    <w:p w14:paraId="35407D2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060D2E6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ab/>
      </w:r>
      <w:r w:rsidRPr="001C2923">
        <w:rPr>
          <w:rFonts w:ascii="Courier New" w:hAnsi="Courier New" w:cs="Courier New"/>
          <w:sz w:val="21"/>
        </w:rPr>
        <w:tab/>
        <w:t xml:space="preserve">    INTEGER         NOT NULL,</w:t>
      </w:r>
    </w:p>
    <w:p w14:paraId="42B945C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58B7F8B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  VARCHAR (20),</w:t>
      </w:r>
    </w:p>
    <w:p w14:paraId="24CDF24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INTEGER         NOT NULL,</w:t>
      </w:r>
    </w:p>
    <w:p w14:paraId="0BD5620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141F13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(20),</w:t>
      </w:r>
    </w:p>
    <w:p w14:paraId="0734E3A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(10),</w:t>
      </w:r>
    </w:p>
    <w:p w14:paraId="130ED76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 </w:t>
      </w:r>
      <w:proofErr w:type="spellStart"/>
      <w:r w:rsidRPr="001C2923">
        <w:rPr>
          <w:rFonts w:ascii="Courier New" w:hAnsi="Courier New" w:cs="Courier New"/>
          <w:sz w:val="21"/>
        </w:rPr>
        <w:t>pk_Instr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3B6AAB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 </w:t>
      </w:r>
      <w:proofErr w:type="spellStart"/>
      <w:r w:rsidRPr="001C2923">
        <w:rPr>
          <w:rFonts w:ascii="Courier New" w:hAnsi="Courier New" w:cs="Courier New"/>
          <w:sz w:val="21"/>
        </w:rPr>
        <w:t>fk_Instr_Section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) </w:t>
      </w:r>
    </w:p>
    <w:p w14:paraId="06344F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</w:p>
    <w:p w14:paraId="1FD34B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);</w:t>
      </w:r>
    </w:p>
    <w:p w14:paraId="07FB20B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82291A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INSTR_LIST created.</w:t>
      </w:r>
    </w:p>
    <w:p w14:paraId="713A7B9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BA484C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187C62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0C98E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 Null?    Type          </w:t>
      </w:r>
    </w:p>
    <w:p w14:paraId="7F715C6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-------------- -------- ------------- </w:t>
      </w:r>
    </w:p>
    <w:p w14:paraId="3AF2B1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INSTR_NUM      NOT NULL NUMBER(38)    </w:t>
      </w:r>
    </w:p>
    <w:p w14:paraId="0BA1FC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INSTR_ADDRESS           VARCHAR2(100) </w:t>
      </w:r>
    </w:p>
    <w:p w14:paraId="605D44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INSTR_PHONENUM          VARCHAR2(20)  </w:t>
      </w:r>
    </w:p>
    <w:p w14:paraId="7514F6D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  NOT NULL NUMBER(38)    </w:t>
      </w:r>
    </w:p>
    <w:p w14:paraId="404F23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INSTR_LNAME             VARCHAR2(20)  </w:t>
      </w:r>
    </w:p>
    <w:p w14:paraId="371392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INSTR_FNAME             VARCHAR2(20)  </w:t>
      </w:r>
    </w:p>
    <w:p w14:paraId="04EB97C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INSTR_ZIPCODE           VARCHAR2(10)  </w:t>
      </w:r>
    </w:p>
    <w:p w14:paraId="5D2B715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6A8A0C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E2BC6C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</w:p>
    <w:p w14:paraId="2075C91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1B12B1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 INTEGER         NOT NULL,</w:t>
      </w:r>
    </w:p>
    <w:p w14:paraId="64CEC4C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VARCHAR (100),</w:t>
      </w:r>
    </w:p>
    <w:p w14:paraId="6B5F112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  INTEGER         NOT NULL,</w:t>
      </w:r>
    </w:p>
    <w:p w14:paraId="3922EF3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VARCHAR (1000),</w:t>
      </w:r>
    </w:p>
    <w:p w14:paraId="0C402B9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INTEGER,</w:t>
      </w:r>
    </w:p>
    <w:p w14:paraId="14D3DC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    INTEGER         NOT NULL,</w:t>
      </w:r>
    </w:p>
    <w:p w14:paraId="1EB4574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 </w:t>
      </w:r>
      <w:proofErr w:type="spellStart"/>
      <w:r w:rsidRPr="001C2923">
        <w:rPr>
          <w:rFonts w:ascii="Courier New" w:hAnsi="Courier New" w:cs="Courier New"/>
          <w:sz w:val="21"/>
        </w:rPr>
        <w:t>pk_Course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078590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</w:t>
      </w:r>
      <w:proofErr w:type="spellStart"/>
      <w:r w:rsidRPr="001C2923">
        <w:rPr>
          <w:rFonts w:ascii="Courier New" w:hAnsi="Courier New" w:cs="Courier New"/>
          <w:sz w:val="21"/>
        </w:rPr>
        <w:t>fk_Course_Section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A1460F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  REFERENCES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,</w:t>
      </w:r>
    </w:p>
    <w:p w14:paraId="6AD860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CONSTRAINT </w:t>
      </w:r>
      <w:proofErr w:type="spellStart"/>
      <w:r w:rsidRPr="001C2923">
        <w:rPr>
          <w:rFonts w:ascii="Courier New" w:hAnsi="Courier New" w:cs="Courier New"/>
          <w:sz w:val="21"/>
        </w:rPr>
        <w:t>fk_Admin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9FE1C3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  REFERENCES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</w:p>
    <w:p w14:paraId="748CDC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</w:t>
      </w:r>
    </w:p>
    <w:p w14:paraId="5AEB13B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15  );</w:t>
      </w:r>
    </w:p>
    <w:p w14:paraId="075F31D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A08A67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COURSE_LIST created.</w:t>
      </w:r>
    </w:p>
    <w:p w14:paraId="68E7833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4A0C5B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6CDF2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5D507E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Null?    Type           </w:t>
      </w:r>
    </w:p>
    <w:p w14:paraId="689D0F0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 -------- -------------- </w:t>
      </w:r>
    </w:p>
    <w:p w14:paraId="6C5708F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COURSE_NUM   NOT NULL NUMBER(38)     </w:t>
      </w:r>
    </w:p>
    <w:p w14:paraId="61FEC74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COURSE_NAME           VARCHAR2(100)  </w:t>
      </w:r>
    </w:p>
    <w:p w14:paraId="062F3AB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ADMIN_NUM    NOT NULL NUMBER(38)     </w:t>
      </w:r>
    </w:p>
    <w:p w14:paraId="5CEC757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COURSE_DESC           VARCHAR2(1000) </w:t>
      </w:r>
    </w:p>
    <w:p w14:paraId="766341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COURSE_HOURS          NUMBER(38)     </w:t>
      </w:r>
    </w:p>
    <w:p w14:paraId="58C756B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SECTION_NUM  NOT NULL NUMBER(38)     </w:t>
      </w:r>
    </w:p>
    <w:p w14:paraId="7256E4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0A7E69E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EB26F7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</w:p>
    <w:p w14:paraId="0E6AA4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2C34FF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NOT NULL,</w:t>
      </w:r>
    </w:p>
    <w:p w14:paraId="0843D59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       VARCHAR (100),</w:t>
      </w:r>
    </w:p>
    <w:p w14:paraId="2D6508B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      VARCHAR (10),</w:t>
      </w:r>
    </w:p>
    <w:p w14:paraId="180B798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(100),</w:t>
      </w:r>
    </w:p>
    <w:p w14:paraId="0B41A98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(1000),</w:t>
      </w:r>
    </w:p>
    <w:p w14:paraId="71115B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 </w:t>
      </w:r>
      <w:proofErr w:type="spellStart"/>
      <w:r w:rsidRPr="001C2923">
        <w:rPr>
          <w:rFonts w:ascii="Courier New" w:hAnsi="Courier New" w:cs="Courier New"/>
          <w:sz w:val="21"/>
        </w:rPr>
        <w:t>pk_Schedule</w:t>
      </w:r>
      <w:proofErr w:type="spellEnd"/>
      <w:r w:rsidRPr="001C2923">
        <w:rPr>
          <w:rFonts w:ascii="Courier New" w:hAnsi="Courier New" w:cs="Courier New"/>
          <w:sz w:val="21"/>
        </w:rPr>
        <w:t xml:space="preserve"> PRIMARY KEY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1E039E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);</w:t>
      </w:r>
    </w:p>
    <w:p w14:paraId="521B185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48149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CLASS_SCHED created.</w:t>
      </w:r>
    </w:p>
    <w:p w14:paraId="1EEF63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0C6A8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04CC71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C7DF85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  Null?    Type           </w:t>
      </w:r>
    </w:p>
    <w:p w14:paraId="67AD3D0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------------- -------- -------------- </w:t>
      </w:r>
    </w:p>
    <w:p w14:paraId="7C0A44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SCHED_NUM     NOT NULL NUMBER(38)     </w:t>
      </w:r>
    </w:p>
    <w:p w14:paraId="310311B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SCHED_DAY              VARCHAR2(100)  </w:t>
      </w:r>
    </w:p>
    <w:p w14:paraId="5DCB563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SCHED_TIME             VARCHAR2(10)   </w:t>
      </w:r>
    </w:p>
    <w:p w14:paraId="5CB894A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SCHED_DAY_OFF          VARCHAR2(100)  </w:t>
      </w:r>
    </w:p>
    <w:p w14:paraId="302B24A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SCHED_NOTES            VARCHAR2(1000) </w:t>
      </w:r>
    </w:p>
    <w:p w14:paraId="022AFD8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64D07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</w:p>
    <w:p w14:paraId="142488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588AC6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</w:t>
      </w:r>
    </w:p>
    <w:p w14:paraId="5EE7534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6B722D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1656998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INTEGER         NOT NULL,</w:t>
      </w:r>
    </w:p>
    <w:p w14:paraId="134BCD7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     VARCHAR (1000),</w:t>
      </w:r>
    </w:p>
    <w:p w14:paraId="5E15514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 xml:space="preserve">      VARCHAR (5),</w:t>
      </w:r>
    </w:p>
    <w:p w14:paraId="72DADEF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CONSTRAINT </w:t>
      </w:r>
      <w:proofErr w:type="spellStart"/>
      <w:r w:rsidRPr="001C2923">
        <w:rPr>
          <w:rFonts w:ascii="Courier New" w:hAnsi="Courier New" w:cs="Courier New"/>
          <w:sz w:val="21"/>
        </w:rPr>
        <w:t>pk_Class</w:t>
      </w:r>
      <w:proofErr w:type="spellEnd"/>
      <w:r w:rsidRPr="001C2923">
        <w:rPr>
          <w:rFonts w:ascii="Courier New" w:hAnsi="Courier New" w:cs="Courier New"/>
          <w:sz w:val="21"/>
        </w:rPr>
        <w:t xml:space="preserve">  PRIMARY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51A9687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CONSTRAINT </w:t>
      </w:r>
      <w:proofErr w:type="spellStart"/>
      <w:r w:rsidRPr="001C2923">
        <w:rPr>
          <w:rFonts w:ascii="Courier New" w:hAnsi="Courier New" w:cs="Courier New"/>
          <w:sz w:val="21"/>
        </w:rPr>
        <w:t>fk_Instr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B19DEC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  REFERENCES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</w:p>
    <w:p w14:paraId="5A840C3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ON DELETE CASCADE,</w:t>
      </w:r>
    </w:p>
    <w:p w14:paraId="16D5CCD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CONSTRAINT </w:t>
      </w:r>
      <w:proofErr w:type="spellStart"/>
      <w:r w:rsidRPr="001C2923">
        <w:rPr>
          <w:rFonts w:ascii="Courier New" w:hAnsi="Courier New" w:cs="Courier New"/>
          <w:sz w:val="21"/>
        </w:rPr>
        <w:t>fk_Sched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1FF7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    REFERENCES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</w:p>
    <w:p w14:paraId="1C5FECD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15      ON DELETE CASCADE,</w:t>
      </w:r>
    </w:p>
    <w:p w14:paraId="270EBF9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16    CONSTRAINT </w:t>
      </w:r>
      <w:proofErr w:type="spellStart"/>
      <w:r w:rsidRPr="001C2923">
        <w:rPr>
          <w:rFonts w:ascii="Courier New" w:hAnsi="Courier New" w:cs="Courier New"/>
          <w:sz w:val="21"/>
        </w:rPr>
        <w:t>fk_Course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BD8CD8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17      REFERENCES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</w:p>
    <w:p w14:paraId="4750E34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18      ON DELETE CASCADE</w:t>
      </w:r>
    </w:p>
    <w:p w14:paraId="052BAF6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19  );</w:t>
      </w:r>
    </w:p>
    <w:p w14:paraId="77F4B40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1AB07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INSTR_CLASSES created.</w:t>
      </w:r>
    </w:p>
    <w:p w14:paraId="193C17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15DBBE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3FD6A5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DESCRIBE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5BE4C5D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Name        Null?    Type           </w:t>
      </w:r>
    </w:p>
    <w:p w14:paraId="7286EB9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----------- -------- -------------- </w:t>
      </w:r>
    </w:p>
    <w:p w14:paraId="3D0A32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INSTR_NUM   NOT NULL NUMBER(38)     </w:t>
      </w:r>
    </w:p>
    <w:p w14:paraId="4B3260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SCHED_NUM   NOT NULL NUMBER(38)     </w:t>
      </w:r>
    </w:p>
    <w:p w14:paraId="66B95F0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COURSE_NUM  NOT NULL NUMBER(38)     </w:t>
      </w:r>
    </w:p>
    <w:p w14:paraId="707EC03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CLASS_NOTES          VARCHAR2(1000) </w:t>
      </w:r>
    </w:p>
    <w:p w14:paraId="49A00A4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CLASS_ROOM           VARCHAR2(5)    </w:t>
      </w:r>
    </w:p>
    <w:p w14:paraId="1BB7A7B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FA970A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254268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TABLE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</w:p>
    <w:p w14:paraId="01565A1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(</w:t>
      </w:r>
    </w:p>
    <w:p w14:paraId="68C9F5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ab/>
        <w:t xml:space="preserve">  INTEGER         NOT NULL,</w:t>
      </w:r>
    </w:p>
    <w:p w14:paraId="26EC3DF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5012333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       INTEGER         NOT NULL,</w:t>
      </w:r>
    </w:p>
    <w:p w14:paraId="654413A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 xml:space="preserve">   VARCHAR (5),</w:t>
      </w:r>
    </w:p>
    <w:p w14:paraId="7FB2065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7    CONSTRAINT </w:t>
      </w:r>
      <w:proofErr w:type="spellStart"/>
      <w:r w:rsidRPr="001C2923">
        <w:rPr>
          <w:rFonts w:ascii="Courier New" w:hAnsi="Courier New" w:cs="Courier New"/>
          <w:sz w:val="21"/>
        </w:rPr>
        <w:t>pk_StudentSignup</w:t>
      </w:r>
      <w:proofErr w:type="spellEnd"/>
      <w:r w:rsidRPr="001C2923">
        <w:rPr>
          <w:rFonts w:ascii="Courier New" w:hAnsi="Courier New" w:cs="Courier New"/>
          <w:sz w:val="21"/>
        </w:rPr>
        <w:t xml:space="preserve">  PRIMARY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),</w:t>
      </w:r>
    </w:p>
    <w:p w14:paraId="6BAA25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8    CONSTRAINT </w:t>
      </w:r>
      <w:proofErr w:type="spellStart"/>
      <w:r w:rsidRPr="001C2923">
        <w:rPr>
          <w:rFonts w:ascii="Courier New" w:hAnsi="Courier New" w:cs="Courier New"/>
          <w:sz w:val="21"/>
        </w:rPr>
        <w:t>fk_Student</w:t>
      </w:r>
      <w:proofErr w:type="spellEnd"/>
      <w:r w:rsidRPr="001C2923">
        <w:rPr>
          <w:rFonts w:ascii="Courier New" w:hAnsi="Courier New" w:cs="Courier New"/>
          <w:sz w:val="21"/>
        </w:rPr>
        <w:t xml:space="preserve"> FOREIGN KEY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965D1D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9      REFERENCES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</w:p>
    <w:p w14:paraId="522F067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10      ON DELETE CASCADE,</w:t>
      </w:r>
    </w:p>
    <w:p w14:paraId="7118888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11    CONSTRAINT </w:t>
      </w:r>
      <w:proofErr w:type="spellStart"/>
      <w:r w:rsidRPr="001C2923">
        <w:rPr>
          <w:rFonts w:ascii="Courier New" w:hAnsi="Courier New" w:cs="Courier New"/>
          <w:sz w:val="21"/>
        </w:rPr>
        <w:t>fk_S_InstrClasses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 FOREIGN KEY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539A55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12      REFERENCES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F87CF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13      ON DELETE CASCADE</w:t>
      </w:r>
    </w:p>
    <w:p w14:paraId="38432CA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14  );</w:t>
      </w:r>
    </w:p>
    <w:p w14:paraId="0413B8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397710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Table STUDENT_CLASS_SIGNUP created.</w:t>
      </w:r>
    </w:p>
    <w:p w14:paraId="63D74F2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603E3C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indexes on foreign keys*/</w:t>
      </w:r>
    </w:p>
    <w:p w14:paraId="6E454E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3E0D00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fk_Course_List_Index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129A56D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6035BE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FK_COURSE_LIST_INDEX created.</w:t>
      </w:r>
    </w:p>
    <w:p w14:paraId="09E8FA1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9D024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fk_Course_Admin_Index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5124306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46260C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FK_COURSE_ADMIN_INDEX created.</w:t>
      </w:r>
    </w:p>
    <w:p w14:paraId="7D2849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979F5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0CC9AF1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04EEC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FK_INSTR_INDEX created.</w:t>
      </w:r>
    </w:p>
    <w:p w14:paraId="5ECC5C3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0FA17F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fk_Admin_Index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5777B0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3B8DE1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FK_ADMIN_INDEX created.</w:t>
      </w:r>
    </w:p>
    <w:p w14:paraId="662D0B1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90E8EE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fk_InstrClass_Index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6E8CF3D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07309E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FK_INSTRCLASS_INDEX created.</w:t>
      </w:r>
    </w:p>
    <w:p w14:paraId="484F760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B6FAA3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fk_ClassSched_Index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5E2826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DB1BBF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FK_CLASSSCHED_INDEX created.</w:t>
      </w:r>
    </w:p>
    <w:p w14:paraId="76854AB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9174E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fk_CourseClass_Index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513F858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CF29FB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FK_COURSECLASS_INDEX created.</w:t>
      </w:r>
    </w:p>
    <w:p w14:paraId="52E67CE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F53B8E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fk_Student_StudentSignup_Index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79E9A58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380E31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FK_STUDENT_STUDENTSIGNUP_INDEX created.</w:t>
      </w:r>
    </w:p>
    <w:p w14:paraId="5294031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346F26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fk_Instr_StudentSignup_Index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23CF297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76D3A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FK_INSTR_STUDENTSIGNUP_INDEX created.</w:t>
      </w:r>
    </w:p>
    <w:p w14:paraId="32A3BA6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E33462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INDEX </w:t>
      </w:r>
      <w:proofErr w:type="spellStart"/>
      <w:r w:rsidRPr="001C2923">
        <w:rPr>
          <w:rFonts w:ascii="Courier New" w:hAnsi="Courier New" w:cs="Courier New"/>
          <w:sz w:val="21"/>
        </w:rPr>
        <w:t>fk_Sched_StudentSignup_Index</w:t>
      </w:r>
      <w:proofErr w:type="spellEnd"/>
      <w:r w:rsidRPr="001C2923">
        <w:rPr>
          <w:rFonts w:ascii="Courier New" w:hAnsi="Courier New" w:cs="Courier New"/>
          <w:sz w:val="21"/>
        </w:rPr>
        <w:t xml:space="preserve"> on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>);</w:t>
      </w:r>
    </w:p>
    <w:p w14:paraId="20182C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A60AFA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Index FK_SCHED_STUDENTSIGNUP_INDEX created.</w:t>
      </w:r>
    </w:p>
    <w:p w14:paraId="4A40253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19E1612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6585C98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trigger */</w:t>
      </w:r>
    </w:p>
    <w:p w14:paraId="36E52E1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/*This trigger will display a message when a row is added 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*/</w:t>
      </w:r>
    </w:p>
    <w:p w14:paraId="1126711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OR REPLACE TRIGGER </w:t>
      </w:r>
      <w:proofErr w:type="spellStart"/>
      <w:r w:rsidRPr="001C2923">
        <w:rPr>
          <w:rFonts w:ascii="Courier New" w:hAnsi="Courier New" w:cs="Courier New"/>
          <w:sz w:val="21"/>
        </w:rPr>
        <w:t>SchedClass_Trigger</w:t>
      </w:r>
      <w:proofErr w:type="spellEnd"/>
      <w:r w:rsidRPr="001C2923">
        <w:rPr>
          <w:rFonts w:ascii="Courier New" w:hAnsi="Courier New" w:cs="Courier New"/>
          <w:sz w:val="21"/>
        </w:rPr>
        <w:t xml:space="preserve"> AFTER INSERT ON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</w:p>
    <w:p w14:paraId="0ACD4A7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FOR EACH ROW</w:t>
      </w:r>
    </w:p>
    <w:p w14:paraId="00AD5E5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  BEGIN</w:t>
      </w:r>
    </w:p>
    <w:p w14:paraId="160802A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4        </w:t>
      </w:r>
      <w:proofErr w:type="spellStart"/>
      <w:r w:rsidRPr="001C2923">
        <w:rPr>
          <w:rFonts w:ascii="Courier New" w:hAnsi="Courier New" w:cs="Courier New"/>
          <w:sz w:val="21"/>
        </w:rPr>
        <w:t>dbms_output.put_line</w:t>
      </w:r>
      <w:proofErr w:type="spellEnd"/>
      <w:r w:rsidRPr="001C2923">
        <w:rPr>
          <w:rFonts w:ascii="Courier New" w:hAnsi="Courier New" w:cs="Courier New"/>
          <w:sz w:val="21"/>
        </w:rPr>
        <w:t xml:space="preserve"> ('A class has been added!!');</w:t>
      </w:r>
    </w:p>
    <w:p w14:paraId="4C5B51A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5      END;</w:t>
      </w:r>
    </w:p>
    <w:p w14:paraId="66578E5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6  /</w:t>
      </w:r>
    </w:p>
    <w:p w14:paraId="47FBFFD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9928DF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Trigger SCHEDCLASS_TRIGGER compiled</w:t>
      </w:r>
    </w:p>
    <w:p w14:paraId="765DBCD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052231B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Create sequence*/</w:t>
      </w:r>
    </w:p>
    <w:p w14:paraId="0BDAEAF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874CE4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SectionNum_Seq</w:t>
      </w:r>
      <w:proofErr w:type="spellEnd"/>
    </w:p>
    <w:p w14:paraId="6419B39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490B53C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52994A9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DD03CA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SECTIONNUM_SEQ created.</w:t>
      </w:r>
    </w:p>
    <w:p w14:paraId="18B3C7C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40419D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C5F892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AdminNum_Seq</w:t>
      </w:r>
      <w:proofErr w:type="spellEnd"/>
    </w:p>
    <w:p w14:paraId="281D33F3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35EAD2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6225434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A93B92A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ADMINNUM_SEQ created.</w:t>
      </w:r>
    </w:p>
    <w:p w14:paraId="2033521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BE0B09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5E37D3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InstrNum_Seq</w:t>
      </w:r>
      <w:proofErr w:type="spellEnd"/>
    </w:p>
    <w:p w14:paraId="2347008B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75ECA75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12DD96F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59F474A4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INSTRNUM_SEQ created.</w:t>
      </w:r>
    </w:p>
    <w:p w14:paraId="122B904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2C4B697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41A848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CourseNum_Seq</w:t>
      </w:r>
      <w:proofErr w:type="spellEnd"/>
    </w:p>
    <w:p w14:paraId="685AF7A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4DB758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72383D77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729AE96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COURSENUM_SEQ created.</w:t>
      </w:r>
    </w:p>
    <w:p w14:paraId="3BF7FE7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33EAC99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1439671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SchedNum_Seq</w:t>
      </w:r>
      <w:proofErr w:type="spellEnd"/>
    </w:p>
    <w:p w14:paraId="28EF53EE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0073940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6D0182DD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6E064155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SCHEDNUM_SEQ created.</w:t>
      </w:r>
    </w:p>
    <w:p w14:paraId="0105589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5242BF6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7B7626C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CREATE SEQUENCE </w:t>
      </w:r>
      <w:proofErr w:type="spellStart"/>
      <w:r w:rsidRPr="001C2923">
        <w:rPr>
          <w:rFonts w:ascii="Courier New" w:hAnsi="Courier New" w:cs="Courier New"/>
          <w:sz w:val="21"/>
        </w:rPr>
        <w:t>StudentNum_Seq</w:t>
      </w:r>
      <w:proofErr w:type="spellEnd"/>
    </w:p>
    <w:p w14:paraId="7147974F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START WITH 1</w:t>
      </w:r>
    </w:p>
    <w:p w14:paraId="628495E0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3    INCREMENT BY 1;</w:t>
      </w:r>
    </w:p>
    <w:p w14:paraId="1376AD09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</w:p>
    <w:p w14:paraId="4AD8F302" w14:textId="77777777" w:rsidR="00BE71FE" w:rsidRPr="001C2923" w:rsidRDefault="00BE71FE" w:rsidP="00BE71FE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Sequence STUDENTNUM_SEQ created.</w:t>
      </w:r>
    </w:p>
    <w:p w14:paraId="190A9B1F" w14:textId="0DA78CFA" w:rsidR="008F28AB" w:rsidRDefault="008F28AB" w:rsidP="00BE71FE">
      <w:pPr>
        <w:ind w:firstLine="0"/>
      </w:pPr>
    </w:p>
    <w:p w14:paraId="5FADF201" w14:textId="1C359488" w:rsidR="008F28AB" w:rsidRDefault="008F28AB" w:rsidP="008F28AB">
      <w:pPr>
        <w:pStyle w:val="Heading2"/>
      </w:pPr>
      <w:bookmarkStart w:id="17" w:name="_Toc526670344"/>
      <w:r>
        <w:t>DML</w:t>
      </w:r>
      <w:bookmarkEnd w:id="17"/>
    </w:p>
    <w:p w14:paraId="7E9235F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A2E19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Insert 10 or more rows into each table */</w:t>
      </w:r>
    </w:p>
    <w:p w14:paraId="659DE74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5BEB8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0C776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F074F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'Computer Science Section', '110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Place','Computer</w:t>
      </w:r>
      <w:proofErr w:type="spellEnd"/>
      <w:r w:rsidRPr="001C2923">
        <w:rPr>
          <w:rFonts w:ascii="Courier New" w:hAnsi="Courier New" w:cs="Courier New"/>
          <w:sz w:val="21"/>
        </w:rPr>
        <w:t xml:space="preserve"> Science','31088');</w:t>
      </w:r>
    </w:p>
    <w:p w14:paraId="06703F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B4C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>1 row inserted.</w:t>
      </w:r>
    </w:p>
    <w:p w14:paraId="5AB403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7099CD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6D374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'Art Section', '111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Place','Art','31088');</w:t>
      </w:r>
    </w:p>
    <w:p w14:paraId="091F63F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49B9D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B6C3E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AC98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25165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'Aircraft Section', '112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Place','Aircraft','31088');</w:t>
      </w:r>
    </w:p>
    <w:p w14:paraId="27AC6C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D1E22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ADE63B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A5148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810D1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'Robotic Section', '113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Place','Robotics','31088');</w:t>
      </w:r>
    </w:p>
    <w:p w14:paraId="183032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C0450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C7E549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80D6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AB14F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'Database Section', '114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Place','Database</w:t>
      </w:r>
      <w:proofErr w:type="spellEnd"/>
      <w:r w:rsidRPr="001C2923">
        <w:rPr>
          <w:rFonts w:ascii="Courier New" w:hAnsi="Courier New" w:cs="Courier New"/>
          <w:sz w:val="21"/>
        </w:rPr>
        <w:t xml:space="preserve"> Technology','31088');</w:t>
      </w:r>
    </w:p>
    <w:p w14:paraId="6F5235B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E48D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E03C2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522A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82F447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'English Section', '115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Place','English</w:t>
      </w:r>
      <w:proofErr w:type="spellEnd"/>
      <w:r w:rsidRPr="001C2923">
        <w:rPr>
          <w:rFonts w:ascii="Courier New" w:hAnsi="Courier New" w:cs="Courier New"/>
          <w:sz w:val="21"/>
        </w:rPr>
        <w:t xml:space="preserve"> language','31088');</w:t>
      </w:r>
    </w:p>
    <w:p w14:paraId="086262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16B5C1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B9BA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3F09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B5D8A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'Physics Section', '116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Place','Physics','31088');</w:t>
      </w:r>
    </w:p>
    <w:p w14:paraId="4EA310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B613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42A01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8064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Section_FoS,Section_ZipCode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A8B1D5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'Chemistry Section', '117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Place','Chemistry','31088');</w:t>
      </w:r>
    </w:p>
    <w:p w14:paraId="55F16B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9B7A4A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533E5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FFA76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4C59D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'Spanish Section', '118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Place','Spanish</w:t>
      </w:r>
      <w:proofErr w:type="spellEnd"/>
      <w:r w:rsidRPr="001C2923">
        <w:rPr>
          <w:rFonts w:ascii="Courier New" w:hAnsi="Courier New" w:cs="Courier New"/>
          <w:sz w:val="21"/>
        </w:rPr>
        <w:t xml:space="preserve"> language','31088');</w:t>
      </w:r>
    </w:p>
    <w:p w14:paraId="7C31EF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C43D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D7925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BAA42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DC2CC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'Automotive Section', '119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Place','Automotive</w:t>
      </w:r>
      <w:proofErr w:type="spellEnd"/>
      <w:r w:rsidRPr="001C2923">
        <w:rPr>
          <w:rFonts w:ascii="Courier New" w:hAnsi="Courier New" w:cs="Courier New"/>
          <w:sz w:val="21"/>
        </w:rPr>
        <w:t xml:space="preserve"> Mechanics','31088');</w:t>
      </w:r>
    </w:p>
    <w:p w14:paraId="552D1F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26DD6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1080F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42019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Section_Name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Section_Address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Section_FoS</w:t>
      </w:r>
      <w:proofErr w:type="spellEnd"/>
      <w:r w:rsidRPr="001C2923">
        <w:rPr>
          <w:rFonts w:ascii="Courier New" w:hAnsi="Courier New" w:cs="Courier New"/>
          <w:sz w:val="21"/>
        </w:rPr>
        <w:t xml:space="preserve">,   </w:t>
      </w:r>
      <w:proofErr w:type="spellStart"/>
      <w:r w:rsidRPr="001C2923">
        <w:rPr>
          <w:rFonts w:ascii="Courier New" w:hAnsi="Courier New" w:cs="Courier New"/>
          <w:sz w:val="21"/>
        </w:rPr>
        <w:t>Section_ZipCode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8437D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(</w:t>
      </w:r>
      <w:proofErr w:type="spellStart"/>
      <w:r w:rsidRPr="001C2923">
        <w:rPr>
          <w:rFonts w:ascii="Courier New" w:hAnsi="Courier New" w:cs="Courier New"/>
          <w:sz w:val="21"/>
        </w:rPr>
        <w:t>SectionNum_Seq.NEXTVAL</w:t>
      </w:r>
      <w:proofErr w:type="spellEnd"/>
      <w:r w:rsidRPr="001C2923">
        <w:rPr>
          <w:rFonts w:ascii="Courier New" w:hAnsi="Courier New" w:cs="Courier New"/>
          <w:sz w:val="21"/>
        </w:rPr>
        <w:t xml:space="preserve">, 'Space Travel Section', '120 </w:t>
      </w:r>
      <w:proofErr w:type="spellStart"/>
      <w:r w:rsidRPr="001C2923">
        <w:rPr>
          <w:rFonts w:ascii="Courier New" w:hAnsi="Courier New" w:cs="Courier New"/>
          <w:sz w:val="21"/>
        </w:rPr>
        <w:t>Finegand</w:t>
      </w:r>
      <w:proofErr w:type="spellEnd"/>
      <w:r w:rsidRPr="001C2923">
        <w:rPr>
          <w:rFonts w:ascii="Courier New" w:hAnsi="Courier New" w:cs="Courier New"/>
          <w:sz w:val="21"/>
        </w:rPr>
        <w:t xml:space="preserve"> </w:t>
      </w:r>
      <w:proofErr w:type="spellStart"/>
      <w:r w:rsidRPr="001C2923">
        <w:rPr>
          <w:rFonts w:ascii="Courier New" w:hAnsi="Courier New" w:cs="Courier New"/>
          <w:sz w:val="21"/>
        </w:rPr>
        <w:t>Place','Space</w:t>
      </w:r>
      <w:proofErr w:type="spellEnd"/>
      <w:r w:rsidRPr="001C2923">
        <w:rPr>
          <w:rFonts w:ascii="Courier New" w:hAnsi="Courier New" w:cs="Courier New"/>
          <w:sz w:val="21"/>
        </w:rPr>
        <w:t xml:space="preserve"> Travel','31088');</w:t>
      </w:r>
    </w:p>
    <w:p w14:paraId="403A54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8CE8AF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6B53E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22DA2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BCD7A2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4D43F2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(AdminNum_Seq.NEXTVAL,'501 Orange Park','111-333-3434', '1',         'Evans',   'Bob',      '31004');</w:t>
      </w:r>
    </w:p>
    <w:p w14:paraId="4D868C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C3882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14C0F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00287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71D580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(AdminNum_Seq.NEXTVAL,'502 Orange Park','111-333-3435', '2',         'Johnson',   'Mike',      '31004');</w:t>
      </w:r>
    </w:p>
    <w:p w14:paraId="1BC7464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E113E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3C5382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08AC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7D827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(AdminNum_Seq.NEXTVAL,'503 Orange Park','111-333-3436', '3',         'Jenkins',     'Mary',      '31004');</w:t>
      </w:r>
    </w:p>
    <w:p w14:paraId="6A704CF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4583A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2D9B6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531A1D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C19D6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(AdminNum_Seq.NEXTVAL,'504 Orange Park','111-333-3437', '4',         'Russell',   'Jim',      '31004');</w:t>
      </w:r>
    </w:p>
    <w:p w14:paraId="264E499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46A51B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DCEB3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DD1A7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F23581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(AdminNum_Seq.NEXTVAL,'505 Orange Park','111-333-3438', '5',         '</w:t>
      </w:r>
      <w:proofErr w:type="spellStart"/>
      <w:r w:rsidRPr="001C2923">
        <w:rPr>
          <w:rFonts w:ascii="Courier New" w:hAnsi="Courier New" w:cs="Courier New"/>
          <w:sz w:val="21"/>
        </w:rPr>
        <w:t>Bargueno</w:t>
      </w:r>
      <w:proofErr w:type="spellEnd"/>
      <w:r w:rsidRPr="001C2923">
        <w:rPr>
          <w:rFonts w:ascii="Courier New" w:hAnsi="Courier New" w:cs="Courier New"/>
          <w:sz w:val="21"/>
        </w:rPr>
        <w:t>',      'Patricia',  '31004');</w:t>
      </w:r>
    </w:p>
    <w:p w14:paraId="59F7E2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5A893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F2989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796BB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AFB0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(AdminNum_Seq.NEXTVAL,'506 Orange Park','111-333-3439', '6',         'Hopkins',     'John',      '31004');</w:t>
      </w:r>
    </w:p>
    <w:p w14:paraId="2B025B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6E206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FDE0A7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43C1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65DA94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(AdminNum_Seq.NEXTVAL,'507 Orange Park','111-333-3440', '7',         'Smith',    'Will',     '31004');</w:t>
      </w:r>
    </w:p>
    <w:p w14:paraId="223323B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EEDFC0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AEB26A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36F41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93FEA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(AdminNum_Seq.NEXTVAL,'508 Orange Park','111-333-3441', '8',         'Brown',    'Adam',      '31004');</w:t>
      </w:r>
    </w:p>
    <w:p w14:paraId="341DCF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6A940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61CA2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397C77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0CB026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(AdminNum_Seq.NEXTVAL,'509 Orange Park','111-333-3442', '9',         'Williams',     'Shane',     '31004');</w:t>
      </w:r>
    </w:p>
    <w:p w14:paraId="572921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FFC1E5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625BF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13C42D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FDDE9E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(AdminNum_Seq.NEXTVAL,'510 Orange Park','111-333-3443', '10',        'Robins',    'Amber',      '31004');</w:t>
      </w:r>
    </w:p>
    <w:p w14:paraId="4F62558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A77C80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0417F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D550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Admin_Address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Admin_PhoneNum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Admin_ZipCode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173DC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(AdminNum_Seq.NEXTVAL,'511 Orange Park','111-333-3444', '4',        'Hawkins',    'Tim',      '31004');</w:t>
      </w:r>
    </w:p>
    <w:p w14:paraId="74EF1C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209C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2204CF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C3471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32FC8F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E0961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1','222-333-3434',       'Gilbert',   'Sarah',      '31005');</w:t>
      </w:r>
    </w:p>
    <w:p w14:paraId="68F071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B3A8C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02ECFC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EE67F2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BA9D8C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2','222-333-3435',         'Myers',   'James',      '31005');</w:t>
      </w:r>
    </w:p>
    <w:p w14:paraId="4DEE5F0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CC058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A0B23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862BF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F5EBC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3','222-333-3436',          'Howard',     'Rico',      '31005');</w:t>
      </w:r>
    </w:p>
    <w:p w14:paraId="6071CCF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D028F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4C08FC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A57BAE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2A9F6F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4','222-333-3437',          'Bush',   'Donald',      '31005');</w:t>
      </w:r>
    </w:p>
    <w:p w14:paraId="7D73A9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3E9D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235397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EE9743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D1C96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5','222-333-3438',          'Simmons',      'Bill',  '31005');</w:t>
      </w:r>
    </w:p>
    <w:p w14:paraId="0CBA5C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8E66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60E4B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D693A2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8E8BF9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6','222-333-3439',          'Aultman',     'Richard',      '31005');</w:t>
      </w:r>
    </w:p>
    <w:p w14:paraId="540ABA0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A8F84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EEA23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677F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89577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7','222-333-3440',          'Ruger',    'Victoria',     '31005');</w:t>
      </w:r>
    </w:p>
    <w:p w14:paraId="691183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FE805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318C39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815199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8412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8','222-333-3441',          'Thomas',    'Melissa',      '31005');</w:t>
      </w:r>
    </w:p>
    <w:p w14:paraId="21BEAF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B6FC12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9510B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2E03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1388EF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9','222-333-3442',          '</w:t>
      </w:r>
      <w:proofErr w:type="spellStart"/>
      <w:r w:rsidRPr="001C2923">
        <w:rPr>
          <w:rFonts w:ascii="Courier New" w:hAnsi="Courier New" w:cs="Courier New"/>
          <w:sz w:val="21"/>
        </w:rPr>
        <w:t>Synder</w:t>
      </w:r>
      <w:proofErr w:type="spellEnd"/>
      <w:r w:rsidRPr="001C2923">
        <w:rPr>
          <w:rFonts w:ascii="Courier New" w:hAnsi="Courier New" w:cs="Courier New"/>
          <w:sz w:val="21"/>
        </w:rPr>
        <w:t>',     'Jennifer',     '31005');</w:t>
      </w:r>
    </w:p>
    <w:p w14:paraId="31D2B51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B79EE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C9FD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308E38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70D5B4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10','222-333-3443',         'Baker',    'Elizabeth',      '31005');</w:t>
      </w:r>
    </w:p>
    <w:p w14:paraId="7672A2B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6D8C8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58833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52971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Student_Address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Student_PhoneNum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1FCCEF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StudentNum_Seq.NEXTVAL,'Dorm</w:t>
      </w:r>
      <w:proofErr w:type="spellEnd"/>
      <w:r w:rsidRPr="001C2923">
        <w:rPr>
          <w:rFonts w:ascii="Courier New" w:hAnsi="Courier New" w:cs="Courier New"/>
          <w:sz w:val="21"/>
        </w:rPr>
        <w:t xml:space="preserve"> 11','222-333-3444',         'Pines',    'Matt',      '31005');</w:t>
      </w:r>
    </w:p>
    <w:p w14:paraId="2A9C2D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47A01D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7A5DA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0C6717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67FC8B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E824A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761DC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04B79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(InstrNum_Seq.NEXTVAL,'101 Apple Street','111-222-3434', '1',         'Roberts',   'John',      '31003');</w:t>
      </w:r>
    </w:p>
    <w:p w14:paraId="3A7D9C2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DBF9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50371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2D91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F2491A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(InstrNum_Seq.NEXTVAL,'102 Apple Street','111-222-3435', '2',         'Russell',   'Brandon',      '31003');</w:t>
      </w:r>
    </w:p>
    <w:p w14:paraId="48F55DA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16DE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067B63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5C5E2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8C3B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(InstrNum_Seq.NEXTVAL,'103 Apple Street','111-222-3436', '3',         'Lopez',     'Mike',      '31003');</w:t>
      </w:r>
    </w:p>
    <w:p w14:paraId="55C2383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6F27A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F5E03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4C6CC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99803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(InstrNum_Seq.NEXTVAL,'104 Apple Street','111-222-3437', '4',         '</w:t>
      </w:r>
      <w:proofErr w:type="spellStart"/>
      <w:r w:rsidRPr="001C2923">
        <w:rPr>
          <w:rFonts w:ascii="Courier New" w:hAnsi="Courier New" w:cs="Courier New"/>
          <w:sz w:val="21"/>
        </w:rPr>
        <w:t>Monteor</w:t>
      </w:r>
      <w:proofErr w:type="spellEnd"/>
      <w:r w:rsidRPr="001C2923">
        <w:rPr>
          <w:rFonts w:ascii="Courier New" w:hAnsi="Courier New" w:cs="Courier New"/>
          <w:sz w:val="21"/>
        </w:rPr>
        <w:t>',   'Jim',      '31003');</w:t>
      </w:r>
    </w:p>
    <w:p w14:paraId="37D3F6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A07C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CCB6A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D02C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7463B9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(InstrNum_Seq.NEXTVAL,'105 Apple Street','111-222-3438', '5',         'Hamm',      'Patricia',  '31003');</w:t>
      </w:r>
    </w:p>
    <w:p w14:paraId="4C6863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C3AAB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C7875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3661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540A7F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(InstrNum_Seq.NEXTVAL,'106 Apple Street','111-222-3439', '6',         'Ingle',     'Tammy',      '31003');</w:t>
      </w:r>
    </w:p>
    <w:p w14:paraId="3C78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FB010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06A27C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384E06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BA274F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(InstrNum_Seq.NEXTVAL,'107 Apple Street','111-222-3440', '7',         'Jordan',    'Keith',     '31003');</w:t>
      </w:r>
    </w:p>
    <w:p w14:paraId="526EDB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1D4D87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D81D1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83EE9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09B24E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(InstrNum_Seq.NEXTVAL,'108 Apple Street','111-222-3441', '8',         'Cooper',    'Adam',      '31003');</w:t>
      </w:r>
    </w:p>
    <w:p w14:paraId="5AE463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C34F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DBD951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0DA9F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03E1FF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(InstrNum_Seq.NEXTVAL,'109 Apple Street','111-222-3442', '9',         'McCoy',     'Amber',     '31003');</w:t>
      </w:r>
    </w:p>
    <w:p w14:paraId="7A5CA8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FB7820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03DA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4EF99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6D879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(InstrNum_Seq.NEXTVAL,'110 Apple Street','111-222-3443', '10',        'Fuller',    'Jana',      '31003');</w:t>
      </w:r>
    </w:p>
    <w:p w14:paraId="69B1B15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ED764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0DF5E8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3B42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 xml:space="preserve"> 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Instr_Address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Instr_PhoneNum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Instr_LName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Instr_FName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Instr_ZipCode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0723AC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(InstrNum_Seq.NEXTVAL,'111 Apple Street','111-222-3444', '10',        'Xavier',    'Mark',      '31003');</w:t>
      </w:r>
    </w:p>
    <w:p w14:paraId="4946CDA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C4D1B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51EF3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69E11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5BED07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F4D17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Computer Science',1,             'Intro to Computer Science','3',          '1');</w:t>
      </w:r>
    </w:p>
    <w:p w14:paraId="3B88695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B3D358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63B1B2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48CF6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ECF6AF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Art',2,              'Intro to Art','3',          '2');</w:t>
      </w:r>
    </w:p>
    <w:p w14:paraId="364823C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89283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7B8B0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34AAC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2C866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Aircraft mechanics',3,              'Intro to Aircraft mechanics','3',          '3');</w:t>
      </w:r>
    </w:p>
    <w:p w14:paraId="3D0C03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0DC52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F65F07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C7D39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10C01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Robotics',4,            'Intro to Robotics','3',          '4');</w:t>
      </w:r>
    </w:p>
    <w:p w14:paraId="749D6C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66AC0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86827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C5DEC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800391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Databases',5,                  'Intro to Databases','3',          '5');</w:t>
      </w:r>
    </w:p>
    <w:p w14:paraId="3B9B9F3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C37FC1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6ACEC2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90A0D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1A9ABC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'Advanced English',6,             'Advanced English','3',          '6');</w:t>
      </w:r>
    </w:p>
    <w:p w14:paraId="5530D9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E2235C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1759B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DCAFD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85363A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Physics',7,              'Intro to Physics','3',          '7');</w:t>
      </w:r>
    </w:p>
    <w:p w14:paraId="5222407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70F6CA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5C6D85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86768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21B85E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Chemistry',8,              'Intro to Chemistry','3',          '8');</w:t>
      </w:r>
    </w:p>
    <w:p w14:paraId="54EE0CF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B747C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DB341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A6A54C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C4280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'Intro to Spanish',9,              'Intro to Spanish','3',          '9');</w:t>
      </w:r>
    </w:p>
    <w:p w14:paraId="4E5128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961F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C47317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413F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C2EF8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'Automotive mechanics Intro',10,               'Automotive mechanics Intro','3',          '10');</w:t>
      </w:r>
    </w:p>
    <w:p w14:paraId="7108095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C5B94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04E153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E91DD4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</w:t>
      </w:r>
      <w:proofErr w:type="spellStart"/>
      <w:r w:rsidRPr="001C2923">
        <w:rPr>
          <w:rFonts w:ascii="Courier New" w:hAnsi="Courier New" w:cs="Courier New"/>
          <w:sz w:val="21"/>
        </w:rPr>
        <w:t>Course_Name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</w:t>
      </w:r>
      <w:proofErr w:type="spellStart"/>
      <w:r w:rsidRPr="001C2923">
        <w:rPr>
          <w:rFonts w:ascii="Courier New" w:hAnsi="Courier New" w:cs="Courier New"/>
          <w:sz w:val="21"/>
        </w:rPr>
        <w:t>Admin_Num</w:t>
      </w:r>
      <w:proofErr w:type="spellEnd"/>
      <w:r w:rsidRPr="001C2923">
        <w:rPr>
          <w:rFonts w:ascii="Courier New" w:hAnsi="Courier New" w:cs="Courier New"/>
          <w:sz w:val="21"/>
        </w:rPr>
        <w:t xml:space="preserve"> , </w:t>
      </w:r>
      <w:proofErr w:type="spellStart"/>
      <w:r w:rsidRPr="001C2923">
        <w:rPr>
          <w:rFonts w:ascii="Courier New" w:hAnsi="Courier New" w:cs="Courier New"/>
          <w:sz w:val="21"/>
        </w:rPr>
        <w:t>Course_Desc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</w:t>
      </w:r>
      <w:proofErr w:type="spellStart"/>
      <w:r w:rsidRPr="001C2923">
        <w:rPr>
          <w:rFonts w:ascii="Courier New" w:hAnsi="Courier New" w:cs="Courier New"/>
          <w:sz w:val="21"/>
        </w:rPr>
        <w:t>Course_Hours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Section_Num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E2493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CourseNum_Seq.NEXTVAL</w:t>
      </w:r>
      <w:proofErr w:type="spellEnd"/>
      <w:r w:rsidRPr="001C2923">
        <w:rPr>
          <w:rFonts w:ascii="Courier New" w:hAnsi="Courier New" w:cs="Courier New"/>
          <w:sz w:val="21"/>
        </w:rPr>
        <w:t>, 'Advanced Robotics',11,               'Advanced Robotics','6',          '4');</w:t>
      </w:r>
    </w:p>
    <w:p w14:paraId="601F1F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4F5AF1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04B395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E3574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0C974F9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3D599E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(SchedNum_Seq.NEXTVAL,'Mon-Tues-Wed','0900-1100','Oct. 13th',   'This is the one of the main schedules');</w:t>
      </w:r>
    </w:p>
    <w:p w14:paraId="547D9C9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ED21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13494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9400BD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9135F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(SchedNum_Seq.NEXTVAL,'Mon-Tues-Thur','0900-1100','Oct. 13th',   'This is the one of the main schedules');</w:t>
      </w:r>
    </w:p>
    <w:p w14:paraId="374AFD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2F23FF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28CE56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24AB3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6C50B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(SchedNum_Seq.NEXTVAL,'Mon-Wed','1000-1200','Oct. 14th',   'This is the one of the main schedules');</w:t>
      </w:r>
    </w:p>
    <w:p w14:paraId="305F32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F162D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0DA0A2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C3C27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 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C095D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(SchedNum_Seq.NEXTVAL,'Mon-Wed-Fri','1000-1200','Oct. 15th',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6E56B4C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F6205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E87EBE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71664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C6E044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(SchedNum_Seq.NEXTVAL,'Mon-Tues','0800-0900','Oct. 16th',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63A6876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A49C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42456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0844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52ED0D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(SchedNum_Seq.NEXTVAL,'Tues-Wed','1300-1500','Oct. 17th',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100FC66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83AB9D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F7C92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FEC3C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4E26C7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(SchedNum_Seq.NEXTVAL,'Thur-Fri','1300-1500','Oct. 18th',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4D67A9E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ED13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E1A8B2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B58528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6638B5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(SchedNum_Seq.NEXTVAL,'Wed-Fri','1600-1800','Oct. 19th',   'This </w:t>
      </w:r>
      <w:proofErr w:type="gramStart"/>
      <w:r w:rsidRPr="001C2923">
        <w:rPr>
          <w:rFonts w:ascii="Courier New" w:hAnsi="Courier New" w:cs="Courier New"/>
          <w:sz w:val="21"/>
        </w:rPr>
        <w:t>a</w:t>
      </w:r>
      <w:proofErr w:type="gramEnd"/>
      <w:r w:rsidRPr="001C2923">
        <w:rPr>
          <w:rFonts w:ascii="Courier New" w:hAnsi="Courier New" w:cs="Courier New"/>
          <w:sz w:val="21"/>
        </w:rPr>
        <w:t xml:space="preserve"> alternative schedules');</w:t>
      </w:r>
    </w:p>
    <w:p w14:paraId="23E66C2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CF767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701C2A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99626D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05CBE3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SchedNum_Seq.NEXTVAL,'Sat</w:t>
      </w:r>
      <w:proofErr w:type="spellEnd"/>
      <w:r w:rsidRPr="001C2923">
        <w:rPr>
          <w:rFonts w:ascii="Courier New" w:hAnsi="Courier New" w:cs="Courier New"/>
          <w:sz w:val="21"/>
        </w:rPr>
        <w:t>',     '0900-1100','Oct. 20th',   'Weekend Schedule');</w:t>
      </w:r>
    </w:p>
    <w:p w14:paraId="40FA92C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7DDE9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743B01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AC6ED3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</w:t>
      </w:r>
      <w:proofErr w:type="spellStart"/>
      <w:r w:rsidRPr="001C2923">
        <w:rPr>
          <w:rFonts w:ascii="Courier New" w:hAnsi="Courier New" w:cs="Courier New"/>
          <w:sz w:val="21"/>
        </w:rPr>
        <w:t>Sched_Day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Sched_Time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Sched_Day_Off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Sched_Notes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8764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(</w:t>
      </w:r>
      <w:proofErr w:type="spellStart"/>
      <w:r w:rsidRPr="001C2923">
        <w:rPr>
          <w:rFonts w:ascii="Courier New" w:hAnsi="Courier New" w:cs="Courier New"/>
          <w:sz w:val="21"/>
        </w:rPr>
        <w:t>SchedNum_Seq.NEXTVAL,'Sun</w:t>
      </w:r>
      <w:proofErr w:type="spellEnd"/>
      <w:r w:rsidRPr="001C2923">
        <w:rPr>
          <w:rFonts w:ascii="Courier New" w:hAnsi="Courier New" w:cs="Courier New"/>
          <w:sz w:val="21"/>
        </w:rPr>
        <w:t>',     '0900-1100','Oct. 21st',   'Weekend Schedule');</w:t>
      </w:r>
    </w:p>
    <w:p w14:paraId="4119C15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1C42D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B3DDA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EF7EFE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8BB665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851968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('1',       '1',       '1',        'Computer one </w:t>
      </w:r>
      <w:proofErr w:type="spellStart"/>
      <w:r w:rsidRPr="001C2923">
        <w:rPr>
          <w:rFonts w:ascii="Courier New" w:hAnsi="Courier New" w:cs="Courier New"/>
          <w:sz w:val="21"/>
        </w:rPr>
        <w:t>broke','A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D09B11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7DC4B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952D0C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2130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94A906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('2',       '2',       '2',        'Room </w:t>
      </w:r>
      <w:proofErr w:type="spellStart"/>
      <w:r w:rsidRPr="001C2923">
        <w:rPr>
          <w:rFonts w:ascii="Courier New" w:hAnsi="Courier New" w:cs="Courier New"/>
          <w:sz w:val="21"/>
        </w:rPr>
        <w:t>Ready','B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C93512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A9C4D4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4DAB6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3B49B7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2BD7F1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('3',       '3',       '3',        'Instructor Chair </w:t>
      </w:r>
      <w:proofErr w:type="spellStart"/>
      <w:r w:rsidRPr="001C2923">
        <w:rPr>
          <w:rFonts w:ascii="Courier New" w:hAnsi="Courier New" w:cs="Courier New"/>
          <w:sz w:val="21"/>
        </w:rPr>
        <w:t>broke','C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AC1AB8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2DD9AB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A85BF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8048AC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14BBA5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('4',       '4',       '4',        'A/C not </w:t>
      </w:r>
      <w:proofErr w:type="spellStart"/>
      <w:r w:rsidRPr="001C2923">
        <w:rPr>
          <w:rFonts w:ascii="Courier New" w:hAnsi="Courier New" w:cs="Courier New"/>
          <w:sz w:val="21"/>
        </w:rPr>
        <w:t>working','D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137BC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236E8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F7097E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D7F81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F8BCEE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('5',       '5',       '5',        'Computer two </w:t>
      </w:r>
      <w:proofErr w:type="spellStart"/>
      <w:r w:rsidRPr="001C2923">
        <w:rPr>
          <w:rFonts w:ascii="Courier New" w:hAnsi="Courier New" w:cs="Courier New"/>
          <w:sz w:val="21"/>
        </w:rPr>
        <w:t>broke','E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418C494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DE51EB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9D7084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9644F9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84D897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('6',       '6',       '6',        'No </w:t>
      </w:r>
      <w:proofErr w:type="spellStart"/>
      <w:r w:rsidRPr="001C2923">
        <w:rPr>
          <w:rFonts w:ascii="Courier New" w:hAnsi="Courier New" w:cs="Courier New"/>
          <w:sz w:val="21"/>
        </w:rPr>
        <w:t>whiteboard','F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19EF2D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9D6274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7AE73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A9622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                            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CAA17E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('7',       '7',       '7',        'station 3 missing </w:t>
      </w:r>
      <w:proofErr w:type="spellStart"/>
      <w:r w:rsidRPr="001C2923">
        <w:rPr>
          <w:rFonts w:ascii="Courier New" w:hAnsi="Courier New" w:cs="Courier New"/>
          <w:sz w:val="21"/>
        </w:rPr>
        <w:t>keyboard','G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462CC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D3B339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3360C8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B8B82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219E16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('8',       '8',       '8',        'Room </w:t>
      </w:r>
      <w:proofErr w:type="spellStart"/>
      <w:r w:rsidRPr="001C2923">
        <w:rPr>
          <w:rFonts w:ascii="Courier New" w:hAnsi="Courier New" w:cs="Courier New"/>
          <w:sz w:val="21"/>
        </w:rPr>
        <w:t>Ready','H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5E83C9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96A9FA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A7C18E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5D4D93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19F12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('9',       '9',       '9',        'Room </w:t>
      </w:r>
      <w:proofErr w:type="spellStart"/>
      <w:r w:rsidRPr="001C2923">
        <w:rPr>
          <w:rFonts w:ascii="Courier New" w:hAnsi="Courier New" w:cs="Courier New"/>
          <w:sz w:val="21"/>
        </w:rPr>
        <w:t>Ready','I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4E99EAE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1D465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4C35623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7059E3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D928FD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('10',       '10',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Ready','J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2AA54DB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2A2AC2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55B37C7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1BA6CF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47F439F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('10',       '9',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Ready','J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7F60B5E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C307FA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>1 row inserted.</w:t>
      </w:r>
    </w:p>
    <w:p w14:paraId="2B9EA8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A1C7E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97E9FD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('9',       '8',       '10',        'Room </w:t>
      </w:r>
      <w:proofErr w:type="spellStart"/>
      <w:r w:rsidRPr="001C2923">
        <w:rPr>
          <w:rFonts w:ascii="Courier New" w:hAnsi="Courier New" w:cs="Courier New"/>
          <w:sz w:val="21"/>
        </w:rPr>
        <w:t>Ready','X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69C6DA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CB5FB9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C82671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1BA9C6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Course_Num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Class_Notes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Class_Room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1F0EDF3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('1',       '2',       '9',        'Room </w:t>
      </w:r>
      <w:proofErr w:type="spellStart"/>
      <w:r w:rsidRPr="001C2923">
        <w:rPr>
          <w:rFonts w:ascii="Courier New" w:hAnsi="Courier New" w:cs="Courier New"/>
          <w:sz w:val="21"/>
        </w:rPr>
        <w:t>Ready','Z</w:t>
      </w:r>
      <w:proofErr w:type="spellEnd"/>
      <w:r w:rsidRPr="001C2923">
        <w:rPr>
          <w:rFonts w:ascii="Courier New" w:hAnsi="Courier New" w:cs="Courier New"/>
          <w:sz w:val="21"/>
        </w:rPr>
        <w:t>');</w:t>
      </w:r>
    </w:p>
    <w:p w14:paraId="18969CB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5081BB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31BE42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00D114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705D7B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D6A483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1604AF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(1, 1, 1,  'A');</w:t>
      </w:r>
    </w:p>
    <w:p w14:paraId="6628539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41BF0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ED5BF8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92161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0A571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(1, 2, 2,  'B');</w:t>
      </w:r>
    </w:p>
    <w:p w14:paraId="15FDDA0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6A1768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B4D509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01A97F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37458F8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(2, 3, 3,  'A');</w:t>
      </w:r>
    </w:p>
    <w:p w14:paraId="02A077A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11BF9D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4BBC3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97F788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6A40570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(3, 3, 3,  'C');</w:t>
      </w:r>
    </w:p>
    <w:p w14:paraId="415826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DB9820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0BDA88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6F5F04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Sched_Num,Student_Grade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40F62A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(4, 4, 4,  'C');</w:t>
      </w:r>
    </w:p>
    <w:p w14:paraId="7D479E7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F97AAA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87B130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6496A4A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23766B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(5, 5, 5,  'B');</w:t>
      </w:r>
    </w:p>
    <w:p w14:paraId="226C88B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8C4E51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749483D5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092673D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lastRenderedPageBreak/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B8F2F2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(6, 6, 6,  'D');</w:t>
      </w:r>
    </w:p>
    <w:p w14:paraId="0F10DA84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49BB5C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499A8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5D70D0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261C7D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(7, 7, 7,  'F');</w:t>
      </w:r>
    </w:p>
    <w:p w14:paraId="2E01F52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1C266FE9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09A0093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B8E2A5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77FBBD0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(8, 8, 8,  '');</w:t>
      </w:r>
    </w:p>
    <w:p w14:paraId="0F90E27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44B8B1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21232E12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5DAB3E0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0D779C6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(9, 9, 9,  'A');</w:t>
      </w:r>
    </w:p>
    <w:p w14:paraId="40B84A6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90A23B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1509BB7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316A7C4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INSERT INTO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 xml:space="preserve"> (</w:t>
      </w:r>
      <w:proofErr w:type="spellStart"/>
      <w:r w:rsidRPr="001C2923">
        <w:rPr>
          <w:rFonts w:ascii="Courier New" w:hAnsi="Courier New" w:cs="Courier New"/>
          <w:sz w:val="21"/>
        </w:rPr>
        <w:t>Student_Num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Instr_Num</w:t>
      </w:r>
      <w:proofErr w:type="spellEnd"/>
      <w:r w:rsidRPr="001C2923">
        <w:rPr>
          <w:rFonts w:ascii="Courier New" w:hAnsi="Courier New" w:cs="Courier New"/>
          <w:sz w:val="21"/>
        </w:rPr>
        <w:t xml:space="preserve">, </w:t>
      </w:r>
      <w:proofErr w:type="spellStart"/>
      <w:r w:rsidRPr="001C2923">
        <w:rPr>
          <w:rFonts w:ascii="Courier New" w:hAnsi="Courier New" w:cs="Courier New"/>
          <w:sz w:val="21"/>
        </w:rPr>
        <w:t>Sched_Num</w:t>
      </w:r>
      <w:proofErr w:type="spellEnd"/>
      <w:r w:rsidRPr="001C2923">
        <w:rPr>
          <w:rFonts w:ascii="Courier New" w:hAnsi="Courier New" w:cs="Courier New"/>
          <w:sz w:val="21"/>
        </w:rPr>
        <w:t xml:space="preserve">,  </w:t>
      </w:r>
      <w:proofErr w:type="spellStart"/>
      <w:r w:rsidRPr="001C2923">
        <w:rPr>
          <w:rFonts w:ascii="Courier New" w:hAnsi="Courier New" w:cs="Courier New"/>
          <w:sz w:val="21"/>
        </w:rPr>
        <w:t>Student_Grade</w:t>
      </w:r>
      <w:proofErr w:type="spellEnd"/>
      <w:r w:rsidRPr="001C2923">
        <w:rPr>
          <w:rFonts w:ascii="Courier New" w:hAnsi="Courier New" w:cs="Courier New"/>
          <w:sz w:val="21"/>
        </w:rPr>
        <w:t>)</w:t>
      </w:r>
    </w:p>
    <w:p w14:paraId="5D2FAAA1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  2      VALUES                (10, 10, 10,  'A');</w:t>
      </w:r>
    </w:p>
    <w:p w14:paraId="08B1CAB8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27BA9B5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1 row inserted.</w:t>
      </w:r>
    </w:p>
    <w:p w14:paraId="3CE6D9D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7F3FB02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4956621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commit;</w:t>
      </w:r>
    </w:p>
    <w:p w14:paraId="11FF2CE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0569A9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Commit complete.</w:t>
      </w:r>
    </w:p>
    <w:p w14:paraId="41AAA76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</w:p>
    <w:p w14:paraId="4AE5BEA3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6ACF5C5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30164960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6209C4B6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BCC55F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90B4C2F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176844A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ABDBCD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3C0323A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5F7CA94B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4C778F57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21C2E86E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4D5B860C" w14:textId="77777777" w:rsidR="006664A4" w:rsidRPr="001C2923" w:rsidRDefault="006664A4" w:rsidP="006664A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A class has been added!!</w:t>
      </w:r>
    </w:p>
    <w:p w14:paraId="10A30635" w14:textId="01CE6128" w:rsidR="00F76FEC" w:rsidRDefault="00F76FEC" w:rsidP="00F76FEC">
      <w:pPr>
        <w:pStyle w:val="PlainText"/>
        <w:rPr>
          <w:rFonts w:ascii="Courier New" w:hAnsi="Courier New" w:cs="Courier New"/>
          <w:sz w:val="21"/>
        </w:rPr>
      </w:pPr>
    </w:p>
    <w:p w14:paraId="5DABED97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27C690B3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>SQL&gt; /* Verify that each table has 10 or more rows of data */</w:t>
      </w:r>
    </w:p>
    <w:p w14:paraId="07A9EA83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</w:t>
      </w:r>
    </w:p>
    <w:p w14:paraId="1C966202" w14:textId="77777777" w:rsidR="000B5454" w:rsidRPr="001C2923" w:rsidRDefault="000B5454" w:rsidP="000B5454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Section_Info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8A494F7" w14:textId="77777777" w:rsidR="000B5454" w:rsidRDefault="000B5454" w:rsidP="000B5454">
      <w:pPr>
        <w:pStyle w:val="PlainText"/>
        <w:keepNext/>
      </w:pPr>
      <w:r>
        <w:rPr>
          <w:rFonts w:ascii="Courier New" w:hAnsi="Courier New" w:cs="Courier New"/>
          <w:noProof/>
          <w:sz w:val="21"/>
        </w:rPr>
        <w:lastRenderedPageBreak/>
        <w:drawing>
          <wp:inline distT="0" distB="0" distL="0" distR="0" wp14:anchorId="49AAF489" wp14:editId="2E2CCFFB">
            <wp:extent cx="5943600" cy="2124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E6B0" w14:textId="26C80AC9" w:rsidR="000B5454" w:rsidRDefault="000B5454" w:rsidP="000B5454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4</w:t>
      </w:r>
      <w:r w:rsidR="00810B95">
        <w:rPr>
          <w:noProof/>
        </w:rPr>
        <w:fldChar w:fldCharType="end"/>
      </w:r>
      <w:r>
        <w:t>. Graphical representation of Section Info SELECT.</w:t>
      </w:r>
    </w:p>
    <w:p w14:paraId="4B620AE1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0B48335B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</w:p>
    <w:p w14:paraId="6BE6E6D3" w14:textId="77777777" w:rsidR="003F068A" w:rsidRPr="001C2923" w:rsidRDefault="003F068A" w:rsidP="003F068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Instr_List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7954CAA" w14:textId="77777777" w:rsidR="003F068A" w:rsidRDefault="003F068A" w:rsidP="003F068A">
      <w:pPr>
        <w:keepNext/>
        <w:ind w:firstLine="0"/>
      </w:pPr>
      <w:r>
        <w:rPr>
          <w:noProof/>
        </w:rPr>
        <w:drawing>
          <wp:inline distT="0" distB="0" distL="0" distR="0" wp14:anchorId="6BAA3028" wp14:editId="38DC9C76">
            <wp:extent cx="5943600" cy="2084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EEF6" w14:textId="773EED61" w:rsidR="00B32999" w:rsidRDefault="003F068A" w:rsidP="003F068A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5</w:t>
      </w:r>
      <w:r w:rsidR="00810B95">
        <w:rPr>
          <w:noProof/>
        </w:rPr>
        <w:fldChar w:fldCharType="end"/>
      </w:r>
      <w:r w:rsidR="00923DB2">
        <w:t>. Graphical representation of Instructor List SELECT.</w:t>
      </w:r>
    </w:p>
    <w:p w14:paraId="04C36C0B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58149C5D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</w:p>
    <w:p w14:paraId="29BF88BC" w14:textId="77777777" w:rsidR="00875F3A" w:rsidRPr="001C2923" w:rsidRDefault="00875F3A" w:rsidP="00875F3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Admin_List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62845095" w14:textId="77777777" w:rsidR="004403D1" w:rsidRDefault="00875F3A" w:rsidP="004403D1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6B36B6D" wp14:editId="04E8AC01">
            <wp:extent cx="5943600" cy="2077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5F8F" w14:textId="52E6BEE4" w:rsidR="004F2D55" w:rsidRDefault="004403D1" w:rsidP="004403D1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6</w:t>
      </w:r>
      <w:r w:rsidR="00810B95">
        <w:rPr>
          <w:noProof/>
        </w:rPr>
        <w:fldChar w:fldCharType="end"/>
      </w:r>
      <w:r>
        <w:t>. Graphical representation of Admin List SELECT.</w:t>
      </w:r>
    </w:p>
    <w:p w14:paraId="2692B6AE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6576F060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</w:p>
    <w:p w14:paraId="1EF07170" w14:textId="77777777" w:rsidR="008D29F2" w:rsidRPr="001C2923" w:rsidRDefault="008D29F2" w:rsidP="008D29F2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Student_List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42D13E70" w14:textId="77777777" w:rsidR="008D29F2" w:rsidRDefault="008D29F2" w:rsidP="008D29F2">
      <w:pPr>
        <w:keepNext/>
        <w:ind w:firstLine="0"/>
      </w:pPr>
      <w:r>
        <w:rPr>
          <w:noProof/>
        </w:rPr>
        <w:drawing>
          <wp:inline distT="0" distB="0" distL="0" distR="0" wp14:anchorId="446B0FF3" wp14:editId="111709BE">
            <wp:extent cx="5943600" cy="2157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4B23" w14:textId="0373955E" w:rsidR="004403D1" w:rsidRPr="004403D1" w:rsidRDefault="008D29F2" w:rsidP="008D29F2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7</w:t>
      </w:r>
      <w:r w:rsidR="00810B95">
        <w:rPr>
          <w:noProof/>
        </w:rPr>
        <w:fldChar w:fldCharType="end"/>
      </w:r>
      <w:r>
        <w:t>. Graphical representation of Student List SELECT.</w:t>
      </w:r>
    </w:p>
    <w:p w14:paraId="23B5D29F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115DF342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</w:p>
    <w:p w14:paraId="5C49E81E" w14:textId="77777777" w:rsidR="00B4475A" w:rsidRPr="001C2923" w:rsidRDefault="00B4475A" w:rsidP="00B4475A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Course_List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D785594" w14:textId="77777777" w:rsidR="00B4475A" w:rsidRDefault="00B4475A" w:rsidP="00B4475A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C799E06" wp14:editId="3B80D593">
            <wp:extent cx="5943600" cy="1887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81F" w14:textId="7D8599A5" w:rsidR="00B32999" w:rsidRDefault="00B4475A" w:rsidP="00B4475A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8</w:t>
      </w:r>
      <w:r w:rsidR="00810B95">
        <w:rPr>
          <w:noProof/>
        </w:rPr>
        <w:fldChar w:fldCharType="end"/>
      </w:r>
      <w:r>
        <w:t>. Graphical representation of Course List SELECT.</w:t>
      </w:r>
    </w:p>
    <w:p w14:paraId="18FC7872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28A574E6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</w:p>
    <w:p w14:paraId="6E8259F8" w14:textId="77777777" w:rsidR="00C07859" w:rsidRPr="001C2923" w:rsidRDefault="00C07859" w:rsidP="00C07859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Class_Sched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3DAFE3CC" w14:textId="77777777" w:rsidR="00C07859" w:rsidRDefault="00C07859" w:rsidP="00C07859">
      <w:pPr>
        <w:keepNext/>
        <w:ind w:firstLine="0"/>
      </w:pPr>
      <w:r>
        <w:rPr>
          <w:noProof/>
        </w:rPr>
        <w:drawing>
          <wp:inline distT="0" distB="0" distL="0" distR="0" wp14:anchorId="3194C45D" wp14:editId="77C0D693">
            <wp:extent cx="5943600" cy="2103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5EC3" w14:textId="1ABBEF0A" w:rsidR="00B4475A" w:rsidRDefault="00C07859" w:rsidP="00C07859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9</w:t>
      </w:r>
      <w:r w:rsidR="00810B95">
        <w:rPr>
          <w:noProof/>
        </w:rPr>
        <w:fldChar w:fldCharType="end"/>
      </w:r>
      <w:r>
        <w:t>. Graphical representation of Class Schedule SELECT.</w:t>
      </w:r>
    </w:p>
    <w:p w14:paraId="79EC60F4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10 rows selected. </w:t>
      </w:r>
    </w:p>
    <w:p w14:paraId="7C5056D7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</w:p>
    <w:p w14:paraId="31206D05" w14:textId="77777777" w:rsidR="00B01568" w:rsidRPr="001C2923" w:rsidRDefault="00B01568" w:rsidP="00B01568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Instr_Classes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1553291B" w14:textId="77777777" w:rsidR="00B01568" w:rsidRDefault="00B01568" w:rsidP="00B0156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4A9D3E4" wp14:editId="6D82F5C9">
            <wp:extent cx="5277587" cy="279121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 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68FE" w14:textId="14BBA6CC" w:rsidR="00C07859" w:rsidRDefault="00B01568" w:rsidP="00B01568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 w:rsidR="002A178F">
        <w:rPr>
          <w:noProof/>
        </w:rPr>
        <w:t>10</w:t>
      </w:r>
      <w:r w:rsidR="00810B95">
        <w:rPr>
          <w:noProof/>
        </w:rPr>
        <w:fldChar w:fldCharType="end"/>
      </w:r>
      <w:r>
        <w:t>. Graphical representation of Instructor Classes SELECT.</w:t>
      </w:r>
    </w:p>
    <w:p w14:paraId="0FB53CE5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13 rows selected. </w:t>
      </w:r>
    </w:p>
    <w:p w14:paraId="36EDE892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</w:p>
    <w:p w14:paraId="5FFFF889" w14:textId="77777777" w:rsidR="002A178F" w:rsidRPr="001C2923" w:rsidRDefault="002A178F" w:rsidP="002A178F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SQL&gt; SELECT /*fixed*/ * FROM </w:t>
      </w:r>
      <w:proofErr w:type="spellStart"/>
      <w:r w:rsidRPr="001C2923">
        <w:rPr>
          <w:rFonts w:ascii="Courier New" w:hAnsi="Courier New" w:cs="Courier New"/>
          <w:sz w:val="21"/>
        </w:rPr>
        <w:t>Student_Class_Signup</w:t>
      </w:r>
      <w:proofErr w:type="spellEnd"/>
      <w:r w:rsidRPr="001C2923">
        <w:rPr>
          <w:rFonts w:ascii="Courier New" w:hAnsi="Courier New" w:cs="Courier New"/>
          <w:sz w:val="21"/>
        </w:rPr>
        <w:t>;</w:t>
      </w:r>
    </w:p>
    <w:p w14:paraId="78CC367E" w14:textId="77777777" w:rsidR="002A178F" w:rsidRDefault="002A178F" w:rsidP="002A178F">
      <w:pPr>
        <w:keepNext/>
        <w:ind w:firstLine="0"/>
      </w:pPr>
      <w:r>
        <w:rPr>
          <w:noProof/>
        </w:rPr>
        <w:drawing>
          <wp:inline distT="0" distB="0" distL="0" distR="0" wp14:anchorId="5CBCD616" wp14:editId="032BDB1C">
            <wp:extent cx="3677163" cy="239110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e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1628" w14:textId="0DE5A08C" w:rsidR="00B01568" w:rsidRDefault="002A178F" w:rsidP="002A178F">
      <w:pPr>
        <w:pStyle w:val="Caption"/>
      </w:pPr>
      <w:r>
        <w:t xml:space="preserve">Figure </w:t>
      </w:r>
      <w:r w:rsidR="00810B95">
        <w:rPr>
          <w:noProof/>
        </w:rPr>
        <w:fldChar w:fldCharType="begin"/>
      </w:r>
      <w:r w:rsidR="00810B95">
        <w:rPr>
          <w:noProof/>
        </w:rPr>
        <w:instrText xml:space="preserve"> SEQ Figure \* ARABIC </w:instrText>
      </w:r>
      <w:r w:rsidR="00810B95">
        <w:rPr>
          <w:noProof/>
        </w:rPr>
        <w:fldChar w:fldCharType="separate"/>
      </w:r>
      <w:r>
        <w:rPr>
          <w:noProof/>
        </w:rPr>
        <w:t>11</w:t>
      </w:r>
      <w:r w:rsidR="00810B95">
        <w:rPr>
          <w:noProof/>
        </w:rPr>
        <w:fldChar w:fldCharType="end"/>
      </w:r>
      <w:r>
        <w:t>. Graphical representation of Student Class Signup SELECT.</w:t>
      </w:r>
    </w:p>
    <w:p w14:paraId="75B31251" w14:textId="1631C8C5" w:rsidR="00E33A70" w:rsidRDefault="00E33A70" w:rsidP="00E33A70">
      <w:pPr>
        <w:pStyle w:val="PlainText"/>
        <w:rPr>
          <w:rFonts w:ascii="Courier New" w:hAnsi="Courier New" w:cs="Courier New"/>
          <w:sz w:val="21"/>
        </w:rPr>
      </w:pPr>
      <w:r w:rsidRPr="001C2923">
        <w:rPr>
          <w:rFonts w:ascii="Courier New" w:hAnsi="Courier New" w:cs="Courier New"/>
          <w:sz w:val="21"/>
        </w:rPr>
        <w:t xml:space="preserve">11 rows selected. </w:t>
      </w:r>
    </w:p>
    <w:p w14:paraId="0EEFF20E" w14:textId="77777777" w:rsidR="00E33A70" w:rsidRPr="001C2923" w:rsidRDefault="00E33A70" w:rsidP="00E33A70">
      <w:pPr>
        <w:pStyle w:val="PlainText"/>
        <w:rPr>
          <w:rFonts w:ascii="Courier New" w:hAnsi="Courier New" w:cs="Courier New"/>
          <w:sz w:val="21"/>
        </w:rPr>
      </w:pPr>
    </w:p>
    <w:p w14:paraId="01151EBE" w14:textId="436297AA" w:rsidR="00175C3E" w:rsidRDefault="00F91BDA" w:rsidP="00D373BE">
      <w:pPr>
        <w:pStyle w:val="Heading1"/>
        <w:rPr>
          <w:rFonts w:ascii="Times New Roman" w:hAnsi="Times New Roman" w:cs="Times New Roman"/>
        </w:rPr>
      </w:pPr>
      <w:bookmarkStart w:id="18" w:name="_Toc526670345"/>
      <w:r>
        <w:rPr>
          <w:rFonts w:ascii="Times New Roman" w:hAnsi="Times New Roman" w:cs="Times New Roman"/>
        </w:rPr>
        <w:t>Security</w:t>
      </w:r>
      <w:bookmarkEnd w:id="18"/>
    </w:p>
    <w:p w14:paraId="3AB9D3D8" w14:textId="50B98FE0" w:rsidR="00B4202E" w:rsidRPr="00B4202E" w:rsidRDefault="00B4202E" w:rsidP="00B4202E">
      <w:pPr>
        <w:pStyle w:val="Heading2"/>
      </w:pPr>
      <w:bookmarkStart w:id="19" w:name="_Toc526670346"/>
      <w:r>
        <w:t>Policies</w:t>
      </w:r>
      <w:bookmarkEnd w:id="19"/>
    </w:p>
    <w:p w14:paraId="3206D5A1" w14:textId="1DB81517" w:rsidR="00B4202E" w:rsidRDefault="00A70B9A" w:rsidP="00B4202E">
      <w:r>
        <w:t>Security policies are a subset of the security plan, defined in a previous section, and provide</w:t>
      </w:r>
      <w:r w:rsidR="00BE22B9">
        <w:t xml:space="preserve"> more detailed specification of </w:t>
      </w:r>
      <w:r w:rsidR="009421CF">
        <w:t>what requirements will be enforced</w:t>
      </w:r>
      <w:r w:rsidR="0095474C">
        <w:t xml:space="preserve"> to promote database </w:t>
      </w:r>
      <w:r w:rsidR="0095474C">
        <w:lastRenderedPageBreak/>
        <w:t>security hardening</w:t>
      </w:r>
      <w:sdt>
        <w:sdtPr>
          <w:id w:val="833184220"/>
          <w:citation/>
        </w:sdtPr>
        <w:sdtEndPr/>
        <w:sdtContent>
          <w:r w:rsidR="0095474C">
            <w:fldChar w:fldCharType="begin"/>
          </w:r>
          <w:r w:rsidR="0095474C">
            <w:instrText xml:space="preserve"> CITATION The98 \l 1033 </w:instrText>
          </w:r>
          <w:r w:rsidR="0095474C">
            <w:fldChar w:fldCharType="separate"/>
          </w:r>
          <w:r w:rsidR="0008037D">
            <w:rPr>
              <w:noProof/>
            </w:rPr>
            <w:t xml:space="preserve"> (Theriault &amp; Heney, 1998)</w:t>
          </w:r>
          <w:r w:rsidR="0095474C">
            <w:fldChar w:fldCharType="end"/>
          </w:r>
        </w:sdtContent>
      </w:sdt>
      <w:r w:rsidR="0095474C">
        <w:t>.</w:t>
      </w:r>
      <w:r w:rsidR="001F5819">
        <w:t xml:space="preserve"> The following policies will be </w:t>
      </w:r>
      <w:r w:rsidR="002C3B7E">
        <w:t>implemented in the Instructor Teaching Tracker database:</w:t>
      </w:r>
    </w:p>
    <w:p w14:paraId="3A0DD97D" w14:textId="1EF997F5" w:rsidR="00E258AC" w:rsidRDefault="00E258AC" w:rsidP="00B4202E">
      <w:r>
        <w:rPr>
          <w:rStyle w:val="Heading3Char"/>
        </w:rPr>
        <w:t>Username</w:t>
      </w:r>
      <w:r w:rsidRPr="002F5632">
        <w:rPr>
          <w:rStyle w:val="Heading3Char"/>
        </w:rPr>
        <w:t xml:space="preserve"> Policy.</w:t>
      </w:r>
      <w:r>
        <w:t xml:space="preserve"> </w:t>
      </w:r>
      <w:r w:rsidR="004A2EA5">
        <w:t>Effective immediately, all database users will be assigned a username. The username will consist of the first letter of the first name</w:t>
      </w:r>
      <w:r w:rsidR="00781066">
        <w:t>, followed by the full last name with no space, followed by the row identification number with no space.</w:t>
      </w:r>
    </w:p>
    <w:p w14:paraId="1BB41D4B" w14:textId="17EF98C8" w:rsidR="0064001F" w:rsidRDefault="002F5632" w:rsidP="00974F23">
      <w:bookmarkStart w:id="20" w:name="_Toc526670347"/>
      <w:r w:rsidRPr="002F5632">
        <w:rPr>
          <w:rStyle w:val="Heading3Char"/>
        </w:rPr>
        <w:t>Password Policy.</w:t>
      </w:r>
      <w:bookmarkEnd w:id="20"/>
      <w:r>
        <w:t xml:space="preserve"> </w:t>
      </w:r>
      <w:r w:rsidR="00EB71A5">
        <w:t xml:space="preserve">Per the recommendation of </w:t>
      </w:r>
      <w:sdt>
        <w:sdtPr>
          <w:id w:val="-1947523904"/>
          <w:citation/>
        </w:sdtPr>
        <w:sdtEndPr/>
        <w:sdtContent>
          <w:r w:rsidR="00EB71A5">
            <w:fldChar w:fldCharType="begin"/>
          </w:r>
          <w:r w:rsidR="00EB71A5">
            <w:instrText xml:space="preserve"> CITATION Gra17 \l 1033 </w:instrText>
          </w:r>
          <w:r w:rsidR="00EB71A5">
            <w:fldChar w:fldCharType="separate"/>
          </w:r>
          <w:r w:rsidR="0008037D">
            <w:rPr>
              <w:noProof/>
            </w:rPr>
            <w:t>(Grassi, et al., 2017)</w:t>
          </w:r>
          <w:r w:rsidR="00EB71A5">
            <w:fldChar w:fldCharType="end"/>
          </w:r>
        </w:sdtContent>
      </w:sdt>
      <w:r w:rsidR="00EB71A5">
        <w:t>, user passwords will be at least 8 characters in length</w:t>
      </w:r>
      <w:r w:rsidR="000D185E">
        <w:t xml:space="preserve">, using a combination of all </w:t>
      </w:r>
      <w:r w:rsidR="006C2AC0">
        <w:t>available</w:t>
      </w:r>
      <w:r w:rsidR="000D185E">
        <w:t xml:space="preserve"> Unicode characters</w:t>
      </w:r>
      <w:r w:rsidR="006C2AC0">
        <w:t xml:space="preserve">, and should avoid common words or repetitive </w:t>
      </w:r>
      <w:r w:rsidR="008C12C3">
        <w:t>characters.</w:t>
      </w:r>
    </w:p>
    <w:p w14:paraId="707D302E" w14:textId="13E62ED4" w:rsidR="003212C2" w:rsidRDefault="003212C2" w:rsidP="00974F23">
      <w:bookmarkStart w:id="21" w:name="_Toc526670348"/>
      <w:r>
        <w:rPr>
          <w:rStyle w:val="Heading3Char"/>
        </w:rPr>
        <w:t>Connection</w:t>
      </w:r>
      <w:r w:rsidRPr="002F5632">
        <w:rPr>
          <w:rStyle w:val="Heading3Char"/>
        </w:rPr>
        <w:t xml:space="preserve"> Policy.</w:t>
      </w:r>
      <w:bookmarkEnd w:id="21"/>
      <w:r>
        <w:t xml:space="preserve"> </w:t>
      </w:r>
      <w:r w:rsidR="0061489F">
        <w:t>A</w:t>
      </w:r>
      <w:r w:rsidR="00236E4F">
        <w:t xml:space="preserve">ll users </w:t>
      </w:r>
      <w:r w:rsidR="0061489F">
        <w:t xml:space="preserve">are </w:t>
      </w:r>
      <w:r w:rsidR="00236E4F">
        <w:t xml:space="preserve">allowed to create </w:t>
      </w:r>
      <w:r w:rsidR="0061489F">
        <w:t xml:space="preserve">a </w:t>
      </w:r>
      <w:r w:rsidR="00236E4F">
        <w:t>session</w:t>
      </w:r>
      <w:r w:rsidR="0061489F">
        <w:t xml:space="preserve"> to the database.</w:t>
      </w:r>
    </w:p>
    <w:p w14:paraId="1F009831" w14:textId="1B8935BF" w:rsidR="00802F87" w:rsidRDefault="00E42999" w:rsidP="00974F23">
      <w:bookmarkStart w:id="22" w:name="_Toc526670349"/>
      <w:r>
        <w:rPr>
          <w:rStyle w:val="Heading3Char"/>
        </w:rPr>
        <w:t>Role Assignment</w:t>
      </w:r>
      <w:r w:rsidR="00802F87" w:rsidRPr="002F5632">
        <w:rPr>
          <w:rStyle w:val="Heading3Char"/>
        </w:rPr>
        <w:t xml:space="preserve"> Policy.</w:t>
      </w:r>
      <w:bookmarkEnd w:id="22"/>
      <w:r w:rsidR="00802F87">
        <w:t xml:space="preserve"> </w:t>
      </w:r>
      <w:r w:rsidR="00CD2477">
        <w:t xml:space="preserve">The </w:t>
      </w:r>
      <w:proofErr w:type="spellStart"/>
      <w:r w:rsidR="00CD2477">
        <w:t>admin_role</w:t>
      </w:r>
      <w:proofErr w:type="spellEnd"/>
      <w:r w:rsidR="00CD2477">
        <w:t xml:space="preserve"> will be assigned to all administrative support staff. The </w:t>
      </w:r>
      <w:proofErr w:type="spellStart"/>
      <w:r w:rsidR="00CD2477">
        <w:t>instructor_role</w:t>
      </w:r>
      <w:proofErr w:type="spellEnd"/>
      <w:r w:rsidR="00CD2477">
        <w:t xml:space="preserve"> will be assigned to all</w:t>
      </w:r>
      <w:r w:rsidR="00BD0881">
        <w:t xml:space="preserve"> instructors. The </w:t>
      </w:r>
      <w:proofErr w:type="spellStart"/>
      <w:r w:rsidR="00BD0881">
        <w:t>student_role</w:t>
      </w:r>
      <w:proofErr w:type="spellEnd"/>
      <w:r w:rsidR="00BD0881">
        <w:t xml:space="preserve"> will be assigned to all students.</w:t>
      </w:r>
    </w:p>
    <w:p w14:paraId="6DFEE6B4" w14:textId="6CC8BAF5" w:rsidR="00A00676" w:rsidRDefault="00AF0E73" w:rsidP="00974F23">
      <w:bookmarkStart w:id="23" w:name="_Toc526670350"/>
      <w:r>
        <w:rPr>
          <w:rStyle w:val="Heading3Char"/>
        </w:rPr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3"/>
      <w:r>
        <w:t xml:space="preserve"> </w:t>
      </w:r>
      <w:r w:rsidR="00C25F36">
        <w:t>A</w:t>
      </w:r>
      <w:r>
        <w:t>dmin</w:t>
      </w:r>
      <w:r w:rsidR="00C25F36">
        <w:t>istrators</w:t>
      </w:r>
      <w:r>
        <w:t xml:space="preserve"> are the </w:t>
      </w:r>
      <w:r w:rsidR="008352C8">
        <w:t xml:space="preserve">only </w:t>
      </w:r>
      <w:r w:rsidR="00354347">
        <w:t xml:space="preserve">authorized </w:t>
      </w:r>
      <w:r w:rsidR="008352C8">
        <w:t xml:space="preserve">users </w:t>
      </w:r>
      <w:r w:rsidR="00354347">
        <w:t>to add or remove users from the admin, instructor, and student tables.</w:t>
      </w:r>
    </w:p>
    <w:p w14:paraId="42B823A7" w14:textId="0A72E0DB" w:rsidR="00354347" w:rsidRDefault="00E0579C" w:rsidP="00974F23">
      <w:bookmarkStart w:id="24" w:name="_Toc526670351"/>
      <w:r>
        <w:rPr>
          <w:rStyle w:val="Heading3Char"/>
        </w:rPr>
        <w:t>Course Management</w:t>
      </w:r>
      <w:r w:rsidR="00354347">
        <w:rPr>
          <w:rStyle w:val="Heading3Char"/>
        </w:rPr>
        <w:t xml:space="preserve"> </w:t>
      </w:r>
      <w:r w:rsidR="00354347" w:rsidRPr="002F5632">
        <w:rPr>
          <w:rStyle w:val="Heading3Char"/>
        </w:rPr>
        <w:t>Policy.</w:t>
      </w:r>
      <w:bookmarkEnd w:id="24"/>
      <w:r w:rsidR="00354347">
        <w:t xml:space="preserve"> </w:t>
      </w:r>
      <w:r w:rsidR="008352C8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 xml:space="preserve">, removing, </w:t>
      </w:r>
      <w:r w:rsidR="003D2363">
        <w:t xml:space="preserve">and </w:t>
      </w:r>
      <w:r>
        <w:t>updat</w:t>
      </w:r>
      <w:r w:rsidR="003D2363">
        <w:t>ing</w:t>
      </w:r>
      <w:r>
        <w:t xml:space="preserve"> course table data.</w:t>
      </w:r>
    </w:p>
    <w:p w14:paraId="209279E0" w14:textId="0A788A3A" w:rsidR="00E0579C" w:rsidRDefault="00E0579C" w:rsidP="00974F23">
      <w:bookmarkStart w:id="25" w:name="_Toc526670352"/>
      <w:r>
        <w:rPr>
          <w:rStyle w:val="Heading3Char"/>
        </w:rPr>
        <w:t xml:space="preserve">Section Management </w:t>
      </w:r>
      <w:r w:rsidRPr="002F5632">
        <w:rPr>
          <w:rStyle w:val="Heading3Char"/>
        </w:rPr>
        <w:t>Policy.</w:t>
      </w:r>
      <w:bookmarkEnd w:id="25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are in charge of add</w:t>
      </w:r>
      <w:r w:rsidR="003D2363">
        <w:t>ing</w:t>
      </w:r>
      <w:r>
        <w:t>, removing,</w:t>
      </w:r>
      <w:r w:rsidR="003D2363">
        <w:t xml:space="preserve"> and </w:t>
      </w:r>
      <w:r>
        <w:t>updating section table data.</w:t>
      </w:r>
    </w:p>
    <w:p w14:paraId="28349915" w14:textId="13756F8A" w:rsidR="00453B6B" w:rsidRDefault="00453B6B" w:rsidP="00974F23">
      <w:bookmarkStart w:id="26" w:name="_Toc526670353"/>
      <w:r>
        <w:rPr>
          <w:rStyle w:val="Heading3Char"/>
        </w:rPr>
        <w:t xml:space="preserve">Class Schedule Modify </w:t>
      </w:r>
      <w:r w:rsidRPr="002F5632">
        <w:rPr>
          <w:rStyle w:val="Heading3Char"/>
        </w:rPr>
        <w:t>Policy.</w:t>
      </w:r>
      <w:bookmarkEnd w:id="26"/>
      <w:r>
        <w:t xml:space="preserve"> </w:t>
      </w:r>
      <w:r w:rsidR="003D2363">
        <w:t>A</w:t>
      </w:r>
      <w:r>
        <w:t>dmin</w:t>
      </w:r>
      <w:r w:rsidR="003D2363">
        <w:t>istrators</w:t>
      </w:r>
      <w:r>
        <w:t xml:space="preserve"> </w:t>
      </w:r>
      <w:r w:rsidR="003D2363">
        <w:t>are the only authorized user to modify the</w:t>
      </w:r>
      <w:r w:rsidR="00F93845">
        <w:t xml:space="preserve"> </w:t>
      </w:r>
      <w:r>
        <w:t>class schedule table data.</w:t>
      </w:r>
    </w:p>
    <w:p w14:paraId="1A4DD50F" w14:textId="51685BF9" w:rsidR="00E42999" w:rsidRDefault="00F33D2C" w:rsidP="00974F23">
      <w:bookmarkStart w:id="27" w:name="_Toc526670354"/>
      <w:r>
        <w:rPr>
          <w:rStyle w:val="Heading3Char"/>
        </w:rPr>
        <w:t>Admin</w:t>
      </w:r>
      <w:r w:rsidR="00E42999" w:rsidRPr="002F5632">
        <w:rPr>
          <w:rStyle w:val="Heading3Char"/>
        </w:rPr>
        <w:t xml:space="preserve"> </w:t>
      </w:r>
      <w:r w:rsidR="00E0579C">
        <w:rPr>
          <w:rStyle w:val="Heading3Char"/>
        </w:rPr>
        <w:t>Support</w:t>
      </w:r>
      <w:r w:rsidR="004D15F4">
        <w:rPr>
          <w:rStyle w:val="Heading3Char"/>
        </w:rPr>
        <w:t xml:space="preserve"> </w:t>
      </w:r>
      <w:r w:rsidR="00E42999" w:rsidRPr="002F5632">
        <w:rPr>
          <w:rStyle w:val="Heading3Char"/>
        </w:rPr>
        <w:t>Policy.</w:t>
      </w:r>
      <w:bookmarkEnd w:id="27"/>
      <w:r w:rsidR="00E42999">
        <w:t xml:space="preserve"> </w:t>
      </w:r>
      <w:r w:rsidR="00F93845">
        <w:t>Administrators are authorized to</w:t>
      </w:r>
      <w:r w:rsidR="00CD130C">
        <w:t xml:space="preserve"> insert, update, and delete all database tables</w:t>
      </w:r>
      <w:r w:rsidR="00433879">
        <w:t>, in the event other users need assistance</w:t>
      </w:r>
      <w:r w:rsidR="00CD130C">
        <w:t>.</w:t>
      </w:r>
      <w:r w:rsidR="00075976">
        <w:t xml:space="preserve"> </w:t>
      </w:r>
      <w:r w:rsidR="00360274">
        <w:t xml:space="preserve">For example, instructors rely on </w:t>
      </w:r>
      <w:r w:rsidR="00360274">
        <w:lastRenderedPageBreak/>
        <w:t>administrators to add and remove classes from their schedule</w:t>
      </w:r>
      <w:r w:rsidR="007357CC">
        <w:t xml:space="preserve">, and students would need an administrator to disenroll </w:t>
      </w:r>
      <w:r w:rsidR="00E40948">
        <w:t>from a class</w:t>
      </w:r>
      <w:r w:rsidR="00360274">
        <w:t>.</w:t>
      </w:r>
    </w:p>
    <w:p w14:paraId="1EA6FDBF" w14:textId="1A6EA2FD" w:rsidR="00F33D2C" w:rsidRDefault="00F763C8" w:rsidP="00F33D2C">
      <w:bookmarkStart w:id="28" w:name="_Toc526670355"/>
      <w:r>
        <w:rPr>
          <w:rStyle w:val="Heading3Char"/>
        </w:rPr>
        <w:t>Instructor View</w:t>
      </w:r>
      <w:r w:rsidR="00F33D2C" w:rsidRPr="002F5632">
        <w:rPr>
          <w:rStyle w:val="Heading3Char"/>
        </w:rPr>
        <w:t xml:space="preserve"> Policy.</w:t>
      </w:r>
      <w:bookmarkEnd w:id="28"/>
      <w:r w:rsidR="00F33D2C">
        <w:t xml:space="preserve"> </w:t>
      </w:r>
      <w:r w:rsidR="008F36E7">
        <w:t>I</w:t>
      </w:r>
      <w:r w:rsidR="004A4D11">
        <w:t xml:space="preserve">nstructors are </w:t>
      </w:r>
      <w:r w:rsidR="008F36E7">
        <w:t xml:space="preserve">authorized </w:t>
      </w:r>
      <w:r w:rsidR="004A4D11">
        <w:t xml:space="preserve">to </w:t>
      </w:r>
      <w:r w:rsidR="00343058">
        <w:t>view</w:t>
      </w:r>
      <w:r w:rsidR="00E806D3">
        <w:t xml:space="preserve"> </w:t>
      </w:r>
      <w:r w:rsidR="008F36E7">
        <w:t xml:space="preserve">only </w:t>
      </w:r>
      <w:r w:rsidR="00E806D3">
        <w:t>their personal info</w:t>
      </w:r>
      <w:r w:rsidR="003A5B97">
        <w:t xml:space="preserve"> in the </w:t>
      </w:r>
      <w:r w:rsidR="008F36E7">
        <w:t>i</w:t>
      </w:r>
      <w:r w:rsidR="003A5B97">
        <w:t>nstructor list table. They may also view their section info</w:t>
      </w:r>
      <w:r w:rsidR="009B790D">
        <w:t xml:space="preserve">, their class schedule, </w:t>
      </w:r>
      <w:r w:rsidR="005C0878">
        <w:t xml:space="preserve">course information on </w:t>
      </w:r>
      <w:r w:rsidR="008E758F">
        <w:t xml:space="preserve">all </w:t>
      </w:r>
      <w:r w:rsidR="005C0878">
        <w:t xml:space="preserve">courses, </w:t>
      </w:r>
      <w:r w:rsidR="009B790D">
        <w:t>the name</w:t>
      </w:r>
      <w:r w:rsidR="004E7250">
        <w:t xml:space="preserve"> </w:t>
      </w:r>
      <w:r w:rsidR="00B451C0">
        <w:t xml:space="preserve">and </w:t>
      </w:r>
      <w:r w:rsidR="004E7250">
        <w:t xml:space="preserve">student </w:t>
      </w:r>
      <w:r w:rsidR="00243B44">
        <w:t xml:space="preserve">number </w:t>
      </w:r>
      <w:r w:rsidR="009B790D">
        <w:t xml:space="preserve">of students enrolled in their </w:t>
      </w:r>
      <w:proofErr w:type="gramStart"/>
      <w:r w:rsidR="009B790D">
        <w:t>class</w:t>
      </w:r>
      <w:r w:rsidR="004E7250">
        <w:t>es</w:t>
      </w:r>
      <w:r w:rsidR="00465D25">
        <w:t>, and</w:t>
      </w:r>
      <w:proofErr w:type="gramEnd"/>
      <w:r w:rsidR="00465D25">
        <w:t xml:space="preserve"> may also view a complete list of available schedules to assign their classes to</w:t>
      </w:r>
      <w:r w:rsidR="00F33824">
        <w:t>.</w:t>
      </w:r>
    </w:p>
    <w:p w14:paraId="20CA93D0" w14:textId="519D51A5" w:rsidR="00F763C8" w:rsidRDefault="00F763C8" w:rsidP="00F763C8">
      <w:bookmarkStart w:id="29" w:name="_Toc526670356"/>
      <w:r>
        <w:rPr>
          <w:rStyle w:val="Heading3Char"/>
        </w:rPr>
        <w:t xml:space="preserve">Instructor </w:t>
      </w:r>
      <w:r w:rsidR="00533770">
        <w:rPr>
          <w:rStyle w:val="Heading3Char"/>
        </w:rPr>
        <w:t xml:space="preserve">Modify </w:t>
      </w:r>
      <w:r w:rsidRPr="002F5632">
        <w:rPr>
          <w:rStyle w:val="Heading3Char"/>
        </w:rPr>
        <w:t>Policy.</w:t>
      </w:r>
      <w:bookmarkEnd w:id="29"/>
      <w:r>
        <w:t xml:space="preserve"> </w:t>
      </w:r>
      <w:r w:rsidR="00E2111E">
        <w:t xml:space="preserve">Instructors are only authorized </w:t>
      </w:r>
      <w:r w:rsidR="003E4540">
        <w:t xml:space="preserve">to update </w:t>
      </w:r>
      <w:r w:rsidR="00E2111E">
        <w:t xml:space="preserve">their </w:t>
      </w:r>
      <w:r w:rsidR="003E4540">
        <w:t xml:space="preserve">personal information, </w:t>
      </w:r>
      <w:r w:rsidR="00E2111E">
        <w:t xml:space="preserve">their </w:t>
      </w:r>
      <w:r w:rsidR="006C48FD">
        <w:t>class schedule, student grade</w:t>
      </w:r>
      <w:r w:rsidR="00E2111E">
        <w:t>s of students enrolled in their classes</w:t>
      </w:r>
      <w:r w:rsidR="002E7939">
        <w:t xml:space="preserve">, and </w:t>
      </w:r>
      <w:r w:rsidR="00E2111E">
        <w:t>may also</w:t>
      </w:r>
      <w:r w:rsidR="002E7939">
        <w:t xml:space="preserve"> remove students from </w:t>
      </w:r>
      <w:r w:rsidR="003140C9">
        <w:t xml:space="preserve">their </w:t>
      </w:r>
      <w:r w:rsidR="002E7939">
        <w:t>class</w:t>
      </w:r>
      <w:r w:rsidR="003140C9">
        <w:t>es</w:t>
      </w:r>
      <w:r w:rsidR="006C48FD">
        <w:t>.</w:t>
      </w:r>
    </w:p>
    <w:p w14:paraId="259A4F1A" w14:textId="51FB7BC1" w:rsidR="006C48FD" w:rsidRDefault="00285D4C" w:rsidP="006C48FD">
      <w:bookmarkStart w:id="30" w:name="_Toc526670357"/>
      <w:r>
        <w:rPr>
          <w:rStyle w:val="Heading3Char"/>
        </w:rPr>
        <w:t>Student View</w:t>
      </w:r>
      <w:r w:rsidR="006C48FD" w:rsidRPr="002F5632">
        <w:rPr>
          <w:rStyle w:val="Heading3Char"/>
        </w:rPr>
        <w:t xml:space="preserve"> Policy.</w:t>
      </w:r>
      <w:bookmarkEnd w:id="30"/>
      <w:r w:rsidR="006C48FD">
        <w:t xml:space="preserve"> </w:t>
      </w:r>
      <w:r w:rsidR="00724039">
        <w:t>Students are only authorized</w:t>
      </w:r>
      <w:r w:rsidR="00E92E53">
        <w:t xml:space="preserve"> </w:t>
      </w:r>
      <w:r w:rsidR="00724039">
        <w:t xml:space="preserve">to </w:t>
      </w:r>
      <w:r w:rsidR="00E92E53">
        <w:t xml:space="preserve">view </w:t>
      </w:r>
      <w:r w:rsidR="00724039">
        <w:t xml:space="preserve">their </w:t>
      </w:r>
      <w:r w:rsidR="00E92E53">
        <w:t>personal info</w:t>
      </w:r>
      <w:r w:rsidR="00724039">
        <w:t>rmation</w:t>
      </w:r>
      <w:r w:rsidR="00E92E53">
        <w:t>,</w:t>
      </w:r>
      <w:r w:rsidR="00724039">
        <w:t xml:space="preserve"> the</w:t>
      </w:r>
      <w:r w:rsidR="00067D6C">
        <w:t xml:space="preserve"> instructor </w:t>
      </w:r>
      <w:r w:rsidR="007A34FE">
        <w:t>class schedule</w:t>
      </w:r>
      <w:bookmarkStart w:id="31" w:name="_GoBack"/>
      <w:bookmarkEnd w:id="31"/>
      <w:r w:rsidR="007A34FE">
        <w:t xml:space="preserve">, </w:t>
      </w:r>
      <w:r w:rsidR="00067D6C">
        <w:t xml:space="preserve">classes they are enrolled in, </w:t>
      </w:r>
      <w:r w:rsidR="007A34FE">
        <w:t xml:space="preserve">and </w:t>
      </w:r>
      <w:r w:rsidR="00067D6C">
        <w:t xml:space="preserve">their </w:t>
      </w:r>
      <w:r w:rsidR="007A34FE">
        <w:t>grade for class</w:t>
      </w:r>
      <w:r w:rsidR="00067D6C">
        <w:t>es they are enrolled in</w:t>
      </w:r>
      <w:r w:rsidR="007A34FE">
        <w:t>.</w:t>
      </w:r>
    </w:p>
    <w:p w14:paraId="200D12BF" w14:textId="7845500A" w:rsidR="00285D4C" w:rsidRDefault="00285D4C" w:rsidP="00285D4C">
      <w:bookmarkStart w:id="32" w:name="_Toc526670358"/>
      <w:r>
        <w:rPr>
          <w:rStyle w:val="Heading3Char"/>
        </w:rPr>
        <w:t xml:space="preserve">Student </w:t>
      </w:r>
      <w:r w:rsidR="009A08F3">
        <w:rPr>
          <w:rStyle w:val="Heading3Char"/>
        </w:rPr>
        <w:t>Modify</w:t>
      </w:r>
      <w:r w:rsidRPr="002F5632">
        <w:rPr>
          <w:rStyle w:val="Heading3Char"/>
        </w:rPr>
        <w:t xml:space="preserve"> Policy.</w:t>
      </w:r>
      <w:bookmarkEnd w:id="32"/>
      <w:r>
        <w:t xml:space="preserve"> </w:t>
      </w:r>
      <w:r w:rsidR="00067D6C">
        <w:t xml:space="preserve">Students are only authorized to </w:t>
      </w:r>
      <w:r w:rsidR="007A34FE">
        <w:t xml:space="preserve">update </w:t>
      </w:r>
      <w:r w:rsidR="00067D6C">
        <w:t xml:space="preserve">their </w:t>
      </w:r>
      <w:r w:rsidR="007A34FE">
        <w:t>personal info</w:t>
      </w:r>
      <w:r w:rsidR="00067D6C">
        <w:t>rmation</w:t>
      </w:r>
      <w:r w:rsidR="009F416B">
        <w:t xml:space="preserve">, and they may also enroll </w:t>
      </w:r>
      <w:r w:rsidR="00927624">
        <w:t xml:space="preserve">themselves </w:t>
      </w:r>
      <w:r w:rsidR="009F416B">
        <w:t>in</w:t>
      </w:r>
      <w:r w:rsidR="007A34FE">
        <w:t xml:space="preserve"> class</w:t>
      </w:r>
      <w:r w:rsidR="009F416B">
        <w:t>es</w:t>
      </w:r>
      <w:r w:rsidR="007862FD">
        <w:t>.</w:t>
      </w:r>
    </w:p>
    <w:p w14:paraId="4C208961" w14:textId="6FA61CE7" w:rsidR="00B4202E" w:rsidRDefault="00B4202E" w:rsidP="00B4202E">
      <w:pPr>
        <w:pStyle w:val="Heading2"/>
      </w:pPr>
      <w:bookmarkStart w:id="33" w:name="_Toc526670359"/>
      <w:r>
        <w:t>Procedures</w:t>
      </w:r>
      <w:bookmarkEnd w:id="33"/>
    </w:p>
    <w:p w14:paraId="52AFBEBB" w14:textId="66B21D97" w:rsidR="00CF5277" w:rsidRPr="00CF5277" w:rsidRDefault="00CF5277" w:rsidP="00CF5277">
      <w:r>
        <w:rPr>
          <w:rStyle w:val="Heading3Char"/>
        </w:rPr>
        <w:t>Username Procedure</w:t>
      </w:r>
      <w:r w:rsidRPr="002F5632">
        <w:rPr>
          <w:rStyle w:val="Heading3Char"/>
        </w:rPr>
        <w:t>.</w:t>
      </w:r>
      <w:r>
        <w:t xml:space="preserve"> P</w:t>
      </w:r>
    </w:p>
    <w:p w14:paraId="5D76C7D4" w14:textId="76661E1B" w:rsidR="00AB08F1" w:rsidRDefault="00AB08F1" w:rsidP="00AB08F1">
      <w:bookmarkStart w:id="34" w:name="_Toc526670360"/>
      <w:r w:rsidRPr="002F5632">
        <w:rPr>
          <w:rStyle w:val="Heading3Char"/>
        </w:rPr>
        <w:t xml:space="preserve">Password </w:t>
      </w:r>
      <w:r>
        <w:rPr>
          <w:rStyle w:val="Heading3Char"/>
        </w:rPr>
        <w:t>Procedure</w:t>
      </w:r>
      <w:r w:rsidRPr="002F5632">
        <w:rPr>
          <w:rStyle w:val="Heading3Char"/>
        </w:rPr>
        <w:t>.</w:t>
      </w:r>
      <w:bookmarkEnd w:id="34"/>
      <w:r>
        <w:t xml:space="preserve"> Per the recommendation of </w:t>
      </w:r>
      <w:sdt>
        <w:sdtPr>
          <w:id w:val="1242304643"/>
          <w:citation/>
        </w:sdtPr>
        <w:sdtEndPr/>
        <w:sdtContent>
          <w:r>
            <w:fldChar w:fldCharType="begin"/>
          </w:r>
          <w:r>
            <w:instrText xml:space="preserve"> CITATION Gra17 \l 1033 </w:instrText>
          </w:r>
          <w:r>
            <w:fldChar w:fldCharType="separate"/>
          </w:r>
          <w:r>
            <w:rPr>
              <w:noProof/>
            </w:rPr>
            <w:t>(Grassi, et al., 2017)</w:t>
          </w:r>
          <w:r>
            <w:fldChar w:fldCharType="end"/>
          </w:r>
        </w:sdtContent>
      </w:sdt>
      <w:r>
        <w:t>, user passwords will be at least 8 characters in length, using a combination of all available Unicode characters, and should avoid common words or repetitive characters.</w:t>
      </w:r>
    </w:p>
    <w:p w14:paraId="30DCFA6A" w14:textId="7433B9A0" w:rsidR="00AB08F1" w:rsidRDefault="00AB08F1" w:rsidP="00AB08F1">
      <w:bookmarkStart w:id="35" w:name="_Toc526670361"/>
      <w:r>
        <w:rPr>
          <w:rStyle w:val="Heading3Char"/>
        </w:rPr>
        <w:t>Connection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>Procedure</w:t>
      </w:r>
      <w:r w:rsidRPr="002F5632">
        <w:rPr>
          <w:rStyle w:val="Heading3Char"/>
        </w:rPr>
        <w:t>.</w:t>
      </w:r>
      <w:bookmarkEnd w:id="35"/>
      <w:r>
        <w:t xml:space="preserve"> All users are allowed to create a session to the database.</w:t>
      </w:r>
    </w:p>
    <w:p w14:paraId="287F8BA7" w14:textId="63DBE90B" w:rsidR="00AB08F1" w:rsidRDefault="00AB08F1" w:rsidP="00AB08F1">
      <w:bookmarkStart w:id="36" w:name="_Toc526670362"/>
      <w:r>
        <w:rPr>
          <w:rStyle w:val="Heading3Char"/>
        </w:rPr>
        <w:t>Role Assignment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>Procedure</w:t>
      </w:r>
      <w:r w:rsidRPr="002F5632">
        <w:rPr>
          <w:rStyle w:val="Heading3Char"/>
        </w:rPr>
        <w:t>.</w:t>
      </w:r>
      <w:bookmarkEnd w:id="36"/>
      <w:r>
        <w:t xml:space="preserve"> The </w:t>
      </w:r>
      <w:proofErr w:type="spellStart"/>
      <w:r>
        <w:t>admin_role</w:t>
      </w:r>
      <w:proofErr w:type="spellEnd"/>
      <w:r>
        <w:t xml:space="preserve"> will be assigned to all administrative support staff. The </w:t>
      </w:r>
      <w:proofErr w:type="spellStart"/>
      <w:r>
        <w:t>instructor_role</w:t>
      </w:r>
      <w:proofErr w:type="spellEnd"/>
      <w:r>
        <w:t xml:space="preserve"> will be assigned to all instructors. The </w:t>
      </w:r>
      <w:proofErr w:type="spellStart"/>
      <w:r>
        <w:t>student_role</w:t>
      </w:r>
      <w:proofErr w:type="spellEnd"/>
      <w:r>
        <w:t xml:space="preserve"> will be assigned to all students.</w:t>
      </w:r>
    </w:p>
    <w:p w14:paraId="401D42A9" w14:textId="341424FB" w:rsidR="00AB08F1" w:rsidRDefault="00AB08F1" w:rsidP="00AB08F1">
      <w:bookmarkStart w:id="37" w:name="_Toc526670363"/>
      <w:r>
        <w:rPr>
          <w:rStyle w:val="Heading3Char"/>
        </w:rPr>
        <w:lastRenderedPageBreak/>
        <w:t>Account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>Modify Procedure</w:t>
      </w:r>
      <w:r w:rsidRPr="002F5632">
        <w:rPr>
          <w:rStyle w:val="Heading3Char"/>
        </w:rPr>
        <w:t>.</w:t>
      </w:r>
      <w:bookmarkEnd w:id="37"/>
      <w:r>
        <w:t xml:space="preserve"> Administrators are the only authorized users to add or remove users from the admin, instructor, and student tables.</w:t>
      </w:r>
      <w:r w:rsidR="001D45DB">
        <w:t xml:space="preserve"> They may also make updates, if needed.</w:t>
      </w:r>
    </w:p>
    <w:p w14:paraId="3D9321B0" w14:textId="08671877" w:rsidR="00AB08F1" w:rsidRDefault="00AB08F1" w:rsidP="00AB08F1">
      <w:bookmarkStart w:id="38" w:name="_Toc526670364"/>
      <w:r>
        <w:rPr>
          <w:rStyle w:val="Heading3Char"/>
        </w:rPr>
        <w:t>Course Management Procedure</w:t>
      </w:r>
      <w:r w:rsidRPr="002F5632">
        <w:rPr>
          <w:rStyle w:val="Heading3Char"/>
        </w:rPr>
        <w:t>.</w:t>
      </w:r>
      <w:bookmarkEnd w:id="38"/>
      <w:r>
        <w:t xml:space="preserve"> Administrators are in charge of adding, removing, and updating course table data.</w:t>
      </w:r>
    </w:p>
    <w:p w14:paraId="5080440A" w14:textId="1CA5DF95" w:rsidR="00AB08F1" w:rsidRDefault="00AB08F1" w:rsidP="00AB08F1">
      <w:bookmarkStart w:id="39" w:name="_Toc526670365"/>
      <w:r>
        <w:rPr>
          <w:rStyle w:val="Heading3Char"/>
        </w:rPr>
        <w:t>Section Management Procedure</w:t>
      </w:r>
      <w:r w:rsidRPr="002F5632">
        <w:rPr>
          <w:rStyle w:val="Heading3Char"/>
        </w:rPr>
        <w:t>.</w:t>
      </w:r>
      <w:bookmarkEnd w:id="39"/>
      <w:r>
        <w:t xml:space="preserve"> Administrators are in charge of adding, removing, and updating section table data.</w:t>
      </w:r>
    </w:p>
    <w:p w14:paraId="63BF0B13" w14:textId="7FB8231D" w:rsidR="00AB08F1" w:rsidRDefault="00AB08F1" w:rsidP="00AB08F1">
      <w:bookmarkStart w:id="40" w:name="_Toc526670366"/>
      <w:r>
        <w:rPr>
          <w:rStyle w:val="Heading3Char"/>
        </w:rPr>
        <w:t>Class Schedule Modify Procedure</w:t>
      </w:r>
      <w:r w:rsidRPr="002F5632">
        <w:rPr>
          <w:rStyle w:val="Heading3Char"/>
        </w:rPr>
        <w:t>.</w:t>
      </w:r>
      <w:bookmarkEnd w:id="40"/>
      <w:r>
        <w:t xml:space="preserve"> Administrators are the only authorized user to modify the class schedule table data.</w:t>
      </w:r>
    </w:p>
    <w:p w14:paraId="3318B0C5" w14:textId="59BCD9BC" w:rsidR="00AB08F1" w:rsidRDefault="00AB08F1" w:rsidP="00AB08F1">
      <w:bookmarkStart w:id="41" w:name="_Toc526670367"/>
      <w:r>
        <w:rPr>
          <w:rStyle w:val="Heading3Char"/>
        </w:rPr>
        <w:t>Admin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>Support Procedure</w:t>
      </w:r>
      <w:r w:rsidRPr="002F5632">
        <w:rPr>
          <w:rStyle w:val="Heading3Char"/>
        </w:rPr>
        <w:t>.</w:t>
      </w:r>
      <w:bookmarkEnd w:id="41"/>
      <w:r>
        <w:t xml:space="preserve"> Administrators are authorized to insert, update, and delete all database tables, in the event other users need assistance.</w:t>
      </w:r>
    </w:p>
    <w:p w14:paraId="55423960" w14:textId="5DC7EF6C" w:rsidR="00AB08F1" w:rsidRDefault="00AB08F1" w:rsidP="00AB08F1">
      <w:bookmarkStart w:id="42" w:name="_Toc526670368"/>
      <w:r>
        <w:rPr>
          <w:rStyle w:val="Heading3Char"/>
        </w:rPr>
        <w:t>Instructor View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>Procedure</w:t>
      </w:r>
      <w:r w:rsidRPr="002F5632">
        <w:rPr>
          <w:rStyle w:val="Heading3Char"/>
        </w:rPr>
        <w:t>.</w:t>
      </w:r>
      <w:bookmarkEnd w:id="42"/>
      <w:r>
        <w:t xml:space="preserve"> Instructors are authorized to view only their personal info in the instructor list table. They may also view their section info, their class schedule</w:t>
      </w:r>
      <w:r w:rsidR="009B4B62">
        <w:t xml:space="preserve"> with</w:t>
      </w:r>
      <w:r>
        <w:t xml:space="preserve"> course information, and the name and student number of students enrolled in their classes.</w:t>
      </w:r>
      <w:r w:rsidR="0010384C">
        <w:t xml:space="preserve"> They may also see the complete class schedule for all instructors, but not with student names.</w:t>
      </w:r>
    </w:p>
    <w:p w14:paraId="68A00079" w14:textId="2AE77608" w:rsidR="00AB08F1" w:rsidRDefault="00AB08F1" w:rsidP="00AB08F1">
      <w:bookmarkStart w:id="43" w:name="_Toc526670369"/>
      <w:r>
        <w:rPr>
          <w:rStyle w:val="Heading3Char"/>
        </w:rPr>
        <w:t>Instructor Modify Procedure</w:t>
      </w:r>
      <w:r w:rsidRPr="002F5632">
        <w:rPr>
          <w:rStyle w:val="Heading3Char"/>
        </w:rPr>
        <w:t>.</w:t>
      </w:r>
      <w:bookmarkEnd w:id="43"/>
      <w:r>
        <w:t xml:space="preserve"> Instructors are only authorized to update their personal information, their class schedule, student grades of students enrolled in their classes, and may also remove students from their classes.</w:t>
      </w:r>
    </w:p>
    <w:p w14:paraId="5D3F11AC" w14:textId="1F8F6273" w:rsidR="00AB08F1" w:rsidRDefault="00AB08F1" w:rsidP="00AB08F1">
      <w:bookmarkStart w:id="44" w:name="_Toc526670370"/>
      <w:r>
        <w:rPr>
          <w:rStyle w:val="Heading3Char"/>
        </w:rPr>
        <w:t>Student View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>Procedure</w:t>
      </w:r>
      <w:r w:rsidRPr="002F5632">
        <w:rPr>
          <w:rStyle w:val="Heading3Char"/>
        </w:rPr>
        <w:t>.</w:t>
      </w:r>
      <w:bookmarkEnd w:id="44"/>
      <w:r>
        <w:t xml:space="preserve"> Students are only authorized to view their personal information, the instructor class schedule, classes they are enrolled in, and their grade for classes they are enrolled in.</w:t>
      </w:r>
    </w:p>
    <w:p w14:paraId="5795ED04" w14:textId="2BCDC134" w:rsidR="00AB08F1" w:rsidRDefault="00AB08F1" w:rsidP="00AB08F1">
      <w:bookmarkStart w:id="45" w:name="_Toc526670371"/>
      <w:r>
        <w:rPr>
          <w:rStyle w:val="Heading3Char"/>
        </w:rPr>
        <w:t>Student Modify</w:t>
      </w:r>
      <w:r w:rsidRPr="002F5632">
        <w:rPr>
          <w:rStyle w:val="Heading3Char"/>
        </w:rPr>
        <w:t xml:space="preserve"> </w:t>
      </w:r>
      <w:r>
        <w:rPr>
          <w:rStyle w:val="Heading3Char"/>
        </w:rPr>
        <w:t>Procedure</w:t>
      </w:r>
      <w:r w:rsidRPr="002F5632">
        <w:rPr>
          <w:rStyle w:val="Heading3Char"/>
        </w:rPr>
        <w:t>.</w:t>
      </w:r>
      <w:bookmarkEnd w:id="45"/>
      <w:r>
        <w:t xml:space="preserve"> Students are only authorized to update their personal information, and they may also enroll themselves in classes.</w:t>
      </w:r>
    </w:p>
    <w:p w14:paraId="36139C21" w14:textId="3E76B129" w:rsidR="00E71A81" w:rsidRPr="00E65091" w:rsidRDefault="001642AC" w:rsidP="001642AC">
      <w:pPr>
        <w:pStyle w:val="Heading1"/>
        <w:rPr>
          <w:rFonts w:ascii="Times New Roman" w:hAnsi="Times New Roman" w:cs="Times New Roman"/>
        </w:rPr>
      </w:pPr>
      <w:bookmarkStart w:id="46" w:name="_Toc526670372"/>
      <w:r w:rsidRPr="00E65091">
        <w:rPr>
          <w:rFonts w:ascii="Times New Roman" w:hAnsi="Times New Roman" w:cs="Times New Roman"/>
        </w:rPr>
        <w:lastRenderedPageBreak/>
        <w:t>Conclusion</w:t>
      </w:r>
      <w:bookmarkEnd w:id="46"/>
    </w:p>
    <w:p w14:paraId="511483FF" w14:textId="00D50F64" w:rsidR="00320CF4" w:rsidRPr="00E65091" w:rsidRDefault="00AB1007" w:rsidP="00320CF4">
      <w:pPr>
        <w:rPr>
          <w:rFonts w:ascii="Times New Roman" w:hAnsi="Times New Roman" w:cs="Times New Roman"/>
          <w:lang w:eastAsia="en-US"/>
        </w:rPr>
      </w:pPr>
      <w:r w:rsidRPr="00E65091">
        <w:rPr>
          <w:rFonts w:ascii="Times New Roman" w:eastAsiaTheme="majorEastAsia" w:hAnsi="Times New Roman" w:cs="Times New Roman"/>
          <w:lang w:eastAsia="en-US"/>
        </w:rPr>
        <w:t>conducted</w:t>
      </w:r>
    </w:p>
    <w:p w14:paraId="2083E745" w14:textId="66FB7A3B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47" w:name="_Toc526670373"/>
      <w:r w:rsidRPr="00E65091">
        <w:rPr>
          <w:rFonts w:ascii="Times New Roman" w:hAnsi="Times New Roman" w:cs="Times New Roman"/>
          <w:lang w:eastAsia="en-US"/>
        </w:rPr>
        <w:t xml:space="preserve">Lesson </w:t>
      </w:r>
      <w:r w:rsidR="005B5410" w:rsidRPr="00E65091">
        <w:rPr>
          <w:rFonts w:ascii="Times New Roman" w:hAnsi="Times New Roman" w:cs="Times New Roman"/>
          <w:lang w:eastAsia="en-US"/>
        </w:rPr>
        <w:t>L</w:t>
      </w:r>
      <w:r w:rsidRPr="00E65091">
        <w:rPr>
          <w:rFonts w:ascii="Times New Roman" w:hAnsi="Times New Roman" w:cs="Times New Roman"/>
          <w:lang w:eastAsia="en-US"/>
        </w:rPr>
        <w:t>earned</w:t>
      </w:r>
      <w:bookmarkEnd w:id="47"/>
    </w:p>
    <w:p w14:paraId="220BDA66" w14:textId="59177D01" w:rsidR="000C01D0" w:rsidRPr="00E65091" w:rsidRDefault="00FE39E7" w:rsidP="00320CF4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This </w:t>
      </w:r>
    </w:p>
    <w:p w14:paraId="2C346F26" w14:textId="77777777" w:rsidR="000C01D0" w:rsidRPr="00E65091" w:rsidRDefault="00CF0D96" w:rsidP="000C01D0">
      <w:pPr>
        <w:pStyle w:val="Heading2"/>
        <w:rPr>
          <w:rFonts w:ascii="Times New Roman" w:hAnsi="Times New Roman" w:cs="Times New Roman"/>
          <w:lang w:eastAsia="en-US"/>
        </w:rPr>
      </w:pPr>
      <w:bookmarkStart w:id="48" w:name="_Toc526670374"/>
      <w:r w:rsidRPr="00E65091">
        <w:rPr>
          <w:rFonts w:ascii="Times New Roman" w:hAnsi="Times New Roman" w:cs="Times New Roman"/>
          <w:lang w:eastAsia="en-US"/>
        </w:rPr>
        <w:t>Final Thoughts</w:t>
      </w:r>
      <w:bookmarkEnd w:id="48"/>
    </w:p>
    <w:p w14:paraId="5627FDEC" w14:textId="75237FD4" w:rsidR="00CF0D96" w:rsidRPr="00E65091" w:rsidRDefault="00A51591" w:rsidP="000C01D0">
      <w:pPr>
        <w:rPr>
          <w:rFonts w:ascii="Times New Roman" w:eastAsiaTheme="majorEastAsia" w:hAnsi="Times New Roman" w:cs="Times New Roman"/>
          <w:lang w:eastAsia="en-US"/>
        </w:rPr>
      </w:pPr>
      <w:r w:rsidRPr="00E65091">
        <w:rPr>
          <w:rFonts w:ascii="Times New Roman" w:hAnsi="Times New Roman" w:cs="Times New Roman"/>
          <w:lang w:eastAsia="en-US"/>
        </w:rPr>
        <w:t xml:space="preserve">The </w:t>
      </w:r>
    </w:p>
    <w:p w14:paraId="669AF498" w14:textId="12BC8B05" w:rsidR="00E81978" w:rsidRPr="00E65091" w:rsidRDefault="00E81978" w:rsidP="00320CF4">
      <w:pPr>
        <w:pStyle w:val="Bibliography"/>
        <w:ind w:left="0" w:firstLine="0"/>
        <w:rPr>
          <w:rFonts w:ascii="Times New Roman" w:hAnsi="Times New Roman" w:cs="Times New Roman"/>
        </w:rPr>
      </w:pPr>
    </w:p>
    <w:bookmarkStart w:id="49" w:name="_Toc526670375" w:displacedByCustomXml="next"/>
    <w:sdt>
      <w:sdtPr>
        <w:rPr>
          <w:rFonts w:ascii="Times New Roman" w:eastAsiaTheme="minorEastAsia" w:hAnsi="Times New Roman" w:cs="Times New Roman"/>
        </w:rPr>
        <w:id w:val="62297111"/>
        <w:docPartObj>
          <w:docPartGallery w:val="Bibliographies"/>
          <w:docPartUnique/>
        </w:docPartObj>
      </w:sdtPr>
      <w:sdtEndPr/>
      <w:sdtContent>
        <w:p w14:paraId="250C482D" w14:textId="77777777" w:rsidR="000E2810" w:rsidRPr="00E65091" w:rsidRDefault="000E2810" w:rsidP="000E2810">
          <w:pPr>
            <w:pStyle w:val="SectionTitle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</w:rPr>
            <w:t>References</w:t>
          </w:r>
          <w:bookmarkEnd w:id="49"/>
        </w:p>
        <w:p w14:paraId="2773A053" w14:textId="77777777" w:rsidR="0008037D" w:rsidRDefault="000E2810" w:rsidP="0008037D">
          <w:pPr>
            <w:pStyle w:val="Bibliography"/>
            <w:rPr>
              <w:noProof/>
            </w:rPr>
          </w:pPr>
          <w:r w:rsidRPr="00E65091">
            <w:rPr>
              <w:rFonts w:ascii="Times New Roman" w:hAnsi="Times New Roman" w:cs="Times New Roman"/>
            </w:rPr>
            <w:fldChar w:fldCharType="begin"/>
          </w:r>
          <w:r w:rsidRPr="00E65091">
            <w:rPr>
              <w:rFonts w:ascii="Times New Roman" w:hAnsi="Times New Roman" w:cs="Times New Roman"/>
            </w:rPr>
            <w:instrText xml:space="preserve"> BIBLIOGRAPHY </w:instrText>
          </w:r>
          <w:r w:rsidRPr="00E65091">
            <w:rPr>
              <w:rFonts w:ascii="Times New Roman" w:hAnsi="Times New Roman" w:cs="Times New Roman"/>
            </w:rPr>
            <w:fldChar w:fldCharType="separate"/>
          </w:r>
          <w:r w:rsidR="0008037D">
            <w:rPr>
              <w:noProof/>
            </w:rPr>
            <w:t xml:space="preserve">Grassi, P. A., Fenton, J. L., Newton, E. M., Perlner, R. A., Regenscheid, A. R., Burr, W. E., . . . Theofanos, M. F. (2017). </w:t>
          </w:r>
          <w:r w:rsidR="0008037D">
            <w:rPr>
              <w:i/>
              <w:iCs/>
              <w:noProof/>
            </w:rPr>
            <w:t>NIST Special Publication 800-63B.</w:t>
          </w:r>
          <w:r w:rsidR="0008037D">
            <w:rPr>
              <w:noProof/>
            </w:rPr>
            <w:t xml:space="preserve"> Gaithersburg: National Institute of Standards and Technology. doi:https://doi.org/10.6028/NIST.SP.800-63b</w:t>
          </w:r>
        </w:p>
        <w:p w14:paraId="19DA63A0" w14:textId="77777777" w:rsidR="0008037D" w:rsidRDefault="0008037D" w:rsidP="0008037D">
          <w:pPr>
            <w:pStyle w:val="Bibliography"/>
            <w:rPr>
              <w:noProof/>
            </w:rPr>
          </w:pPr>
          <w:r>
            <w:rPr>
              <w:noProof/>
            </w:rPr>
            <w:t xml:space="preserve">Theriault, M., &amp; Heney, W. (1998). </w:t>
          </w:r>
          <w:r>
            <w:rPr>
              <w:i/>
              <w:iCs/>
              <w:noProof/>
            </w:rPr>
            <w:t>Oracle Security.</w:t>
          </w:r>
          <w:r>
            <w:rPr>
              <w:noProof/>
            </w:rPr>
            <w:t xml:space="preserve"> O'Reilly Media, Inc.</w:t>
          </w:r>
        </w:p>
        <w:p w14:paraId="445FEF2D" w14:textId="6A2CB1F0" w:rsidR="000E2810" w:rsidRPr="00E65091" w:rsidRDefault="000E2810" w:rsidP="0008037D">
          <w:pPr>
            <w:pStyle w:val="Bibliography"/>
            <w:rPr>
              <w:rFonts w:ascii="Times New Roman" w:hAnsi="Times New Roman" w:cs="Times New Roman"/>
            </w:rPr>
          </w:pPr>
          <w:r w:rsidRPr="00E6509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750DBA" w14:textId="77777777" w:rsidR="001076A7" w:rsidRPr="00E65091" w:rsidRDefault="001076A7" w:rsidP="00920000">
      <w:pPr>
        <w:pStyle w:val="Caption"/>
        <w:rPr>
          <w:rFonts w:ascii="Times New Roman" w:hAnsi="Times New Roman" w:cs="Times New Roman"/>
        </w:rPr>
      </w:pPr>
    </w:p>
    <w:sectPr w:rsidR="001076A7" w:rsidRPr="00E65091" w:rsidSect="002E1E2B">
      <w:headerReference w:type="default" r:id="rId20"/>
      <w:headerReference w:type="first" r:id="rId2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57237" w14:textId="77777777" w:rsidR="00006983" w:rsidRDefault="00006983">
      <w:pPr>
        <w:spacing w:line="240" w:lineRule="auto"/>
      </w:pPr>
      <w:r>
        <w:separator/>
      </w:r>
    </w:p>
    <w:p w14:paraId="4FEB8CC2" w14:textId="77777777" w:rsidR="00006983" w:rsidRDefault="00006983"/>
  </w:endnote>
  <w:endnote w:type="continuationSeparator" w:id="0">
    <w:p w14:paraId="4E6BE8CB" w14:textId="77777777" w:rsidR="00006983" w:rsidRDefault="00006983">
      <w:pPr>
        <w:spacing w:line="240" w:lineRule="auto"/>
      </w:pPr>
      <w:r>
        <w:continuationSeparator/>
      </w:r>
    </w:p>
    <w:p w14:paraId="1CCE924F" w14:textId="77777777" w:rsidR="00006983" w:rsidRDefault="000069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02559" w14:textId="77777777" w:rsidR="00006983" w:rsidRDefault="00006983">
      <w:pPr>
        <w:spacing w:line="240" w:lineRule="auto"/>
      </w:pPr>
      <w:r>
        <w:separator/>
      </w:r>
    </w:p>
    <w:p w14:paraId="6B0570B1" w14:textId="77777777" w:rsidR="00006983" w:rsidRDefault="00006983"/>
  </w:footnote>
  <w:footnote w:type="continuationSeparator" w:id="0">
    <w:p w14:paraId="6D1BF53C" w14:textId="77777777" w:rsidR="00006983" w:rsidRDefault="00006983">
      <w:pPr>
        <w:spacing w:line="240" w:lineRule="auto"/>
      </w:pPr>
      <w:r>
        <w:continuationSeparator/>
      </w:r>
    </w:p>
    <w:p w14:paraId="649BEE23" w14:textId="77777777" w:rsidR="00006983" w:rsidRDefault="000069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1C6B1" w14:textId="411D9C48" w:rsidR="00E81978" w:rsidRDefault="00BE4D5A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D0BEE73CAF5413E847B95FF9A86F6B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272EB6">
          <w:rPr>
            <w:rStyle w:val="Strong"/>
          </w:rPr>
          <w:t>INSTRUCTOR TEACHING TRACKER: SECURITY PROJECT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34361">
      <w:rPr>
        <w:rStyle w:val="Strong"/>
        <w:noProof/>
      </w:rPr>
      <w:t>21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C824A" w14:textId="56816DA5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placeholder>
          <w:docPart w:val="1B86D8DBEB2F42E6A145FB7DBB1B8D9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272EB6" w:rsidRPr="00962C43">
          <w:rPr>
            <w:rFonts w:ascii="Times New Roman" w:hAnsi="Times New Roman" w:cs="Times New Roman"/>
          </w:rPr>
          <w:t>INSTRUCTOR TEACHING TRACKER: SECURITY PROJECT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B4288F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2056C3"/>
    <w:multiLevelType w:val="hybridMultilevel"/>
    <w:tmpl w:val="EB1C2D50"/>
    <w:lvl w:ilvl="0" w:tplc="E4C8642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100A5"/>
    <w:multiLevelType w:val="multilevel"/>
    <w:tmpl w:val="B2CE0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107121"/>
    <w:multiLevelType w:val="hybridMultilevel"/>
    <w:tmpl w:val="8AF42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D425B0"/>
    <w:multiLevelType w:val="hybridMultilevel"/>
    <w:tmpl w:val="E244DD2E"/>
    <w:lvl w:ilvl="0" w:tplc="BAC24CC6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87283"/>
    <w:multiLevelType w:val="hybridMultilevel"/>
    <w:tmpl w:val="994A3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52446A"/>
    <w:multiLevelType w:val="hybridMultilevel"/>
    <w:tmpl w:val="F1283140"/>
    <w:lvl w:ilvl="0" w:tplc="B016E1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8"/>
  </w:num>
  <w:num w:numId="13">
    <w:abstractNumId w:val="14"/>
  </w:num>
  <w:num w:numId="14">
    <w:abstractNumId w:val="12"/>
  </w:num>
  <w:num w:numId="15">
    <w:abstractNumId w:val="17"/>
  </w:num>
  <w:num w:numId="16">
    <w:abstractNumId w:val="11"/>
  </w:num>
  <w:num w:numId="17">
    <w:abstractNumId w:val="15"/>
  </w:num>
  <w:num w:numId="18">
    <w:abstractNumId w:val="10"/>
  </w:num>
  <w:num w:numId="19">
    <w:abstractNumId w:val="16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81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Q0sDQ1NjQ1MDA2NjBX0lEKTi0uzszPAykwNasFANxWXM4tAAAA"/>
  </w:docVars>
  <w:rsids>
    <w:rsidRoot w:val="00F44021"/>
    <w:rsid w:val="0000006F"/>
    <w:rsid w:val="0000154D"/>
    <w:rsid w:val="00001907"/>
    <w:rsid w:val="00001BDE"/>
    <w:rsid w:val="000064A3"/>
    <w:rsid w:val="00006848"/>
    <w:rsid w:val="00006983"/>
    <w:rsid w:val="00010D8C"/>
    <w:rsid w:val="00011C5A"/>
    <w:rsid w:val="00012835"/>
    <w:rsid w:val="000128CC"/>
    <w:rsid w:val="000140BC"/>
    <w:rsid w:val="00015127"/>
    <w:rsid w:val="00015861"/>
    <w:rsid w:val="000175F7"/>
    <w:rsid w:val="00020622"/>
    <w:rsid w:val="00020F01"/>
    <w:rsid w:val="000219C4"/>
    <w:rsid w:val="00024132"/>
    <w:rsid w:val="000253C4"/>
    <w:rsid w:val="00025E7A"/>
    <w:rsid w:val="00027E0D"/>
    <w:rsid w:val="00030363"/>
    <w:rsid w:val="0003104F"/>
    <w:rsid w:val="00031E59"/>
    <w:rsid w:val="00033C3B"/>
    <w:rsid w:val="00034C73"/>
    <w:rsid w:val="00035181"/>
    <w:rsid w:val="00036204"/>
    <w:rsid w:val="00036634"/>
    <w:rsid w:val="00036758"/>
    <w:rsid w:val="00037444"/>
    <w:rsid w:val="00037C11"/>
    <w:rsid w:val="000408FC"/>
    <w:rsid w:val="000415A8"/>
    <w:rsid w:val="00043423"/>
    <w:rsid w:val="000439D1"/>
    <w:rsid w:val="00043DF9"/>
    <w:rsid w:val="00046741"/>
    <w:rsid w:val="00046CF3"/>
    <w:rsid w:val="00046E99"/>
    <w:rsid w:val="00047E7E"/>
    <w:rsid w:val="00051770"/>
    <w:rsid w:val="000518FB"/>
    <w:rsid w:val="00052D12"/>
    <w:rsid w:val="00053EDF"/>
    <w:rsid w:val="00055557"/>
    <w:rsid w:val="00055559"/>
    <w:rsid w:val="00057476"/>
    <w:rsid w:val="000579F7"/>
    <w:rsid w:val="00061810"/>
    <w:rsid w:val="00062AEC"/>
    <w:rsid w:val="000650D0"/>
    <w:rsid w:val="00065F9B"/>
    <w:rsid w:val="00067D6C"/>
    <w:rsid w:val="00072418"/>
    <w:rsid w:val="000726ED"/>
    <w:rsid w:val="00072A37"/>
    <w:rsid w:val="00075976"/>
    <w:rsid w:val="00075BF0"/>
    <w:rsid w:val="00077B32"/>
    <w:rsid w:val="0008037D"/>
    <w:rsid w:val="00080AE6"/>
    <w:rsid w:val="00082311"/>
    <w:rsid w:val="000857F6"/>
    <w:rsid w:val="000859A9"/>
    <w:rsid w:val="00086620"/>
    <w:rsid w:val="000873CF"/>
    <w:rsid w:val="00091197"/>
    <w:rsid w:val="000923BA"/>
    <w:rsid w:val="000973B0"/>
    <w:rsid w:val="000A24B4"/>
    <w:rsid w:val="000A24E9"/>
    <w:rsid w:val="000A3D56"/>
    <w:rsid w:val="000A6943"/>
    <w:rsid w:val="000A7002"/>
    <w:rsid w:val="000A7A8D"/>
    <w:rsid w:val="000A7BF7"/>
    <w:rsid w:val="000B0E03"/>
    <w:rsid w:val="000B14F4"/>
    <w:rsid w:val="000B2793"/>
    <w:rsid w:val="000B3C01"/>
    <w:rsid w:val="000B4912"/>
    <w:rsid w:val="000B5165"/>
    <w:rsid w:val="000B5454"/>
    <w:rsid w:val="000B5E18"/>
    <w:rsid w:val="000B6C2C"/>
    <w:rsid w:val="000B6F27"/>
    <w:rsid w:val="000B7CD9"/>
    <w:rsid w:val="000C01D0"/>
    <w:rsid w:val="000C3536"/>
    <w:rsid w:val="000C4EF3"/>
    <w:rsid w:val="000C674C"/>
    <w:rsid w:val="000C6DC3"/>
    <w:rsid w:val="000C7346"/>
    <w:rsid w:val="000C7899"/>
    <w:rsid w:val="000D0C0F"/>
    <w:rsid w:val="000D185E"/>
    <w:rsid w:val="000D2014"/>
    <w:rsid w:val="000D2DC7"/>
    <w:rsid w:val="000D3063"/>
    <w:rsid w:val="000D3F41"/>
    <w:rsid w:val="000D54A1"/>
    <w:rsid w:val="000D687C"/>
    <w:rsid w:val="000D69CF"/>
    <w:rsid w:val="000E2810"/>
    <w:rsid w:val="000E2B3E"/>
    <w:rsid w:val="000E2BA0"/>
    <w:rsid w:val="000E351C"/>
    <w:rsid w:val="000E3DE9"/>
    <w:rsid w:val="000F0768"/>
    <w:rsid w:val="000F0D3B"/>
    <w:rsid w:val="000F2716"/>
    <w:rsid w:val="000F421E"/>
    <w:rsid w:val="000F4899"/>
    <w:rsid w:val="000F536F"/>
    <w:rsid w:val="001005F6"/>
    <w:rsid w:val="00101A3E"/>
    <w:rsid w:val="00102267"/>
    <w:rsid w:val="001028CE"/>
    <w:rsid w:val="00102A5D"/>
    <w:rsid w:val="00102B42"/>
    <w:rsid w:val="00102D33"/>
    <w:rsid w:val="001035B4"/>
    <w:rsid w:val="0010384C"/>
    <w:rsid w:val="0010460A"/>
    <w:rsid w:val="00104D55"/>
    <w:rsid w:val="001051AE"/>
    <w:rsid w:val="00106AFE"/>
    <w:rsid w:val="001076A7"/>
    <w:rsid w:val="001105DD"/>
    <w:rsid w:val="00111600"/>
    <w:rsid w:val="00112388"/>
    <w:rsid w:val="001125FC"/>
    <w:rsid w:val="0011336D"/>
    <w:rsid w:val="00114A16"/>
    <w:rsid w:val="00114B11"/>
    <w:rsid w:val="001159BC"/>
    <w:rsid w:val="00115E43"/>
    <w:rsid w:val="00116513"/>
    <w:rsid w:val="00116D2F"/>
    <w:rsid w:val="001226AB"/>
    <w:rsid w:val="00124028"/>
    <w:rsid w:val="00130ACB"/>
    <w:rsid w:val="00131523"/>
    <w:rsid w:val="0013619E"/>
    <w:rsid w:val="00136A81"/>
    <w:rsid w:val="001407B5"/>
    <w:rsid w:val="00140A62"/>
    <w:rsid w:val="00142227"/>
    <w:rsid w:val="001424DE"/>
    <w:rsid w:val="001447BF"/>
    <w:rsid w:val="00144D1B"/>
    <w:rsid w:val="00145124"/>
    <w:rsid w:val="00145504"/>
    <w:rsid w:val="001456B3"/>
    <w:rsid w:val="001461A4"/>
    <w:rsid w:val="00147293"/>
    <w:rsid w:val="001509E8"/>
    <w:rsid w:val="001529F3"/>
    <w:rsid w:val="00154097"/>
    <w:rsid w:val="00154572"/>
    <w:rsid w:val="00155828"/>
    <w:rsid w:val="00155ADF"/>
    <w:rsid w:val="00157B8E"/>
    <w:rsid w:val="00160E03"/>
    <w:rsid w:val="00161B61"/>
    <w:rsid w:val="00162FC4"/>
    <w:rsid w:val="001642AC"/>
    <w:rsid w:val="00164AA4"/>
    <w:rsid w:val="001667F1"/>
    <w:rsid w:val="00167519"/>
    <w:rsid w:val="00167EDC"/>
    <w:rsid w:val="00171877"/>
    <w:rsid w:val="001738C1"/>
    <w:rsid w:val="001748B8"/>
    <w:rsid w:val="00175C3E"/>
    <w:rsid w:val="0017707B"/>
    <w:rsid w:val="001774B8"/>
    <w:rsid w:val="00182222"/>
    <w:rsid w:val="001854FF"/>
    <w:rsid w:val="00185531"/>
    <w:rsid w:val="00185DE9"/>
    <w:rsid w:val="00186FDF"/>
    <w:rsid w:val="0018768A"/>
    <w:rsid w:val="00190C18"/>
    <w:rsid w:val="001932FC"/>
    <w:rsid w:val="00195761"/>
    <w:rsid w:val="00195DA3"/>
    <w:rsid w:val="00196D0F"/>
    <w:rsid w:val="001975F4"/>
    <w:rsid w:val="001A1A05"/>
    <w:rsid w:val="001A1D7C"/>
    <w:rsid w:val="001A1FAE"/>
    <w:rsid w:val="001A22BE"/>
    <w:rsid w:val="001A3148"/>
    <w:rsid w:val="001A4C66"/>
    <w:rsid w:val="001A7572"/>
    <w:rsid w:val="001A7F86"/>
    <w:rsid w:val="001B1216"/>
    <w:rsid w:val="001B169C"/>
    <w:rsid w:val="001B1BE6"/>
    <w:rsid w:val="001B2136"/>
    <w:rsid w:val="001B2AEC"/>
    <w:rsid w:val="001B3441"/>
    <w:rsid w:val="001B6DC4"/>
    <w:rsid w:val="001B7D4E"/>
    <w:rsid w:val="001C0503"/>
    <w:rsid w:val="001C0B44"/>
    <w:rsid w:val="001C151E"/>
    <w:rsid w:val="001C1773"/>
    <w:rsid w:val="001C2D7E"/>
    <w:rsid w:val="001C36FA"/>
    <w:rsid w:val="001C5757"/>
    <w:rsid w:val="001C5E8A"/>
    <w:rsid w:val="001C624E"/>
    <w:rsid w:val="001C72EF"/>
    <w:rsid w:val="001C7F8B"/>
    <w:rsid w:val="001D18CD"/>
    <w:rsid w:val="001D197F"/>
    <w:rsid w:val="001D21C1"/>
    <w:rsid w:val="001D31CF"/>
    <w:rsid w:val="001D3A42"/>
    <w:rsid w:val="001D45DB"/>
    <w:rsid w:val="001D4EE8"/>
    <w:rsid w:val="001D64B8"/>
    <w:rsid w:val="001D721B"/>
    <w:rsid w:val="001E135A"/>
    <w:rsid w:val="001E1D4E"/>
    <w:rsid w:val="001E284B"/>
    <w:rsid w:val="001E3DFC"/>
    <w:rsid w:val="001E4412"/>
    <w:rsid w:val="001E7503"/>
    <w:rsid w:val="001F2137"/>
    <w:rsid w:val="001F3825"/>
    <w:rsid w:val="001F48BF"/>
    <w:rsid w:val="001F4E9D"/>
    <w:rsid w:val="001F5819"/>
    <w:rsid w:val="001F6E47"/>
    <w:rsid w:val="001F72E6"/>
    <w:rsid w:val="001F73A9"/>
    <w:rsid w:val="002043EC"/>
    <w:rsid w:val="00210B3B"/>
    <w:rsid w:val="00210CAA"/>
    <w:rsid w:val="002110A5"/>
    <w:rsid w:val="00211E25"/>
    <w:rsid w:val="00212535"/>
    <w:rsid w:val="0021259A"/>
    <w:rsid w:val="00212980"/>
    <w:rsid w:val="00214F08"/>
    <w:rsid w:val="00215615"/>
    <w:rsid w:val="002174EC"/>
    <w:rsid w:val="00221A9D"/>
    <w:rsid w:val="00221C02"/>
    <w:rsid w:val="00221D2F"/>
    <w:rsid w:val="00222488"/>
    <w:rsid w:val="00222B1D"/>
    <w:rsid w:val="0022302C"/>
    <w:rsid w:val="0022399F"/>
    <w:rsid w:val="00224E18"/>
    <w:rsid w:val="00225277"/>
    <w:rsid w:val="00226E1B"/>
    <w:rsid w:val="002316BC"/>
    <w:rsid w:val="00232539"/>
    <w:rsid w:val="0023305E"/>
    <w:rsid w:val="00233D6E"/>
    <w:rsid w:val="00235672"/>
    <w:rsid w:val="0023632C"/>
    <w:rsid w:val="00236E4F"/>
    <w:rsid w:val="002374F6"/>
    <w:rsid w:val="002402CC"/>
    <w:rsid w:val="002408CB"/>
    <w:rsid w:val="00241D1F"/>
    <w:rsid w:val="00241E5C"/>
    <w:rsid w:val="00242671"/>
    <w:rsid w:val="002426AB"/>
    <w:rsid w:val="002430DE"/>
    <w:rsid w:val="00243266"/>
    <w:rsid w:val="00243608"/>
    <w:rsid w:val="00243B44"/>
    <w:rsid w:val="002440E5"/>
    <w:rsid w:val="002459FB"/>
    <w:rsid w:val="00246C4D"/>
    <w:rsid w:val="0024752C"/>
    <w:rsid w:val="002478DC"/>
    <w:rsid w:val="00247E7E"/>
    <w:rsid w:val="00251667"/>
    <w:rsid w:val="00253D95"/>
    <w:rsid w:val="00256B78"/>
    <w:rsid w:val="00262316"/>
    <w:rsid w:val="00262B5A"/>
    <w:rsid w:val="002640E0"/>
    <w:rsid w:val="0026456E"/>
    <w:rsid w:val="002649D5"/>
    <w:rsid w:val="00265678"/>
    <w:rsid w:val="00266888"/>
    <w:rsid w:val="0027180E"/>
    <w:rsid w:val="00272B63"/>
    <w:rsid w:val="00272EB6"/>
    <w:rsid w:val="0027473A"/>
    <w:rsid w:val="00282935"/>
    <w:rsid w:val="00282DB2"/>
    <w:rsid w:val="002833FC"/>
    <w:rsid w:val="00285D4C"/>
    <w:rsid w:val="0028652A"/>
    <w:rsid w:val="00286FCB"/>
    <w:rsid w:val="00287258"/>
    <w:rsid w:val="00287C08"/>
    <w:rsid w:val="00287DE5"/>
    <w:rsid w:val="00291F12"/>
    <w:rsid w:val="0029276E"/>
    <w:rsid w:val="00292CFE"/>
    <w:rsid w:val="00292ED7"/>
    <w:rsid w:val="0029528B"/>
    <w:rsid w:val="00295E65"/>
    <w:rsid w:val="00296447"/>
    <w:rsid w:val="00297311"/>
    <w:rsid w:val="00297935"/>
    <w:rsid w:val="002A0029"/>
    <w:rsid w:val="002A0C79"/>
    <w:rsid w:val="002A127B"/>
    <w:rsid w:val="002A178F"/>
    <w:rsid w:val="002A2A12"/>
    <w:rsid w:val="002A4B13"/>
    <w:rsid w:val="002A57AC"/>
    <w:rsid w:val="002A5B1C"/>
    <w:rsid w:val="002A61DE"/>
    <w:rsid w:val="002A6298"/>
    <w:rsid w:val="002A677B"/>
    <w:rsid w:val="002A692E"/>
    <w:rsid w:val="002A7489"/>
    <w:rsid w:val="002A7B6E"/>
    <w:rsid w:val="002B18DB"/>
    <w:rsid w:val="002B26F3"/>
    <w:rsid w:val="002B2E2E"/>
    <w:rsid w:val="002B3CF0"/>
    <w:rsid w:val="002B635D"/>
    <w:rsid w:val="002B6F12"/>
    <w:rsid w:val="002C0561"/>
    <w:rsid w:val="002C1F4A"/>
    <w:rsid w:val="002C2D7C"/>
    <w:rsid w:val="002C3B7E"/>
    <w:rsid w:val="002C541F"/>
    <w:rsid w:val="002C62E2"/>
    <w:rsid w:val="002C66F3"/>
    <w:rsid w:val="002C6D3B"/>
    <w:rsid w:val="002C76BF"/>
    <w:rsid w:val="002D0B58"/>
    <w:rsid w:val="002D1917"/>
    <w:rsid w:val="002D2E73"/>
    <w:rsid w:val="002D2FE6"/>
    <w:rsid w:val="002D4BF3"/>
    <w:rsid w:val="002E09B3"/>
    <w:rsid w:val="002E14E9"/>
    <w:rsid w:val="002E152D"/>
    <w:rsid w:val="002E19F9"/>
    <w:rsid w:val="002E19FF"/>
    <w:rsid w:val="002E1E2B"/>
    <w:rsid w:val="002E3294"/>
    <w:rsid w:val="002E3C81"/>
    <w:rsid w:val="002E75DF"/>
    <w:rsid w:val="002E7939"/>
    <w:rsid w:val="002F03A2"/>
    <w:rsid w:val="002F0A1C"/>
    <w:rsid w:val="002F1CFF"/>
    <w:rsid w:val="002F2DB8"/>
    <w:rsid w:val="002F30BC"/>
    <w:rsid w:val="002F4AAE"/>
    <w:rsid w:val="002F5632"/>
    <w:rsid w:val="002F5690"/>
    <w:rsid w:val="002F62A6"/>
    <w:rsid w:val="002F6801"/>
    <w:rsid w:val="0030066C"/>
    <w:rsid w:val="00302BC2"/>
    <w:rsid w:val="00303A47"/>
    <w:rsid w:val="0030636D"/>
    <w:rsid w:val="003071F5"/>
    <w:rsid w:val="003076F4"/>
    <w:rsid w:val="00310CDD"/>
    <w:rsid w:val="00312212"/>
    <w:rsid w:val="003129E2"/>
    <w:rsid w:val="00312C47"/>
    <w:rsid w:val="00312F0D"/>
    <w:rsid w:val="00312FA2"/>
    <w:rsid w:val="003140C9"/>
    <w:rsid w:val="00314228"/>
    <w:rsid w:val="003144F6"/>
    <w:rsid w:val="00315634"/>
    <w:rsid w:val="00316613"/>
    <w:rsid w:val="00316D37"/>
    <w:rsid w:val="00320AF5"/>
    <w:rsid w:val="00320CF4"/>
    <w:rsid w:val="003212C2"/>
    <w:rsid w:val="00321E9B"/>
    <w:rsid w:val="00322E3F"/>
    <w:rsid w:val="00325791"/>
    <w:rsid w:val="00325CEA"/>
    <w:rsid w:val="003268D1"/>
    <w:rsid w:val="00331AD6"/>
    <w:rsid w:val="00332CC2"/>
    <w:rsid w:val="00333D3C"/>
    <w:rsid w:val="0033515C"/>
    <w:rsid w:val="00335AF7"/>
    <w:rsid w:val="00337D2C"/>
    <w:rsid w:val="00337E04"/>
    <w:rsid w:val="0034151B"/>
    <w:rsid w:val="00341F5F"/>
    <w:rsid w:val="00343058"/>
    <w:rsid w:val="00344DEB"/>
    <w:rsid w:val="003450E2"/>
    <w:rsid w:val="00345998"/>
    <w:rsid w:val="0034606D"/>
    <w:rsid w:val="0035055F"/>
    <w:rsid w:val="00351A5A"/>
    <w:rsid w:val="0035248C"/>
    <w:rsid w:val="003529DD"/>
    <w:rsid w:val="00354223"/>
    <w:rsid w:val="00354347"/>
    <w:rsid w:val="00354A48"/>
    <w:rsid w:val="00355DCA"/>
    <w:rsid w:val="003569CF"/>
    <w:rsid w:val="00356D90"/>
    <w:rsid w:val="00356FC5"/>
    <w:rsid w:val="00360274"/>
    <w:rsid w:val="00360F5E"/>
    <w:rsid w:val="00361DDF"/>
    <w:rsid w:val="00365486"/>
    <w:rsid w:val="00365DDF"/>
    <w:rsid w:val="00370DF8"/>
    <w:rsid w:val="003711DD"/>
    <w:rsid w:val="00371516"/>
    <w:rsid w:val="0037162A"/>
    <w:rsid w:val="003732EA"/>
    <w:rsid w:val="00373D77"/>
    <w:rsid w:val="00374910"/>
    <w:rsid w:val="00374C4F"/>
    <w:rsid w:val="00376984"/>
    <w:rsid w:val="00376C6B"/>
    <w:rsid w:val="00376DFD"/>
    <w:rsid w:val="003773D5"/>
    <w:rsid w:val="003801A6"/>
    <w:rsid w:val="00380FFD"/>
    <w:rsid w:val="003828FA"/>
    <w:rsid w:val="00384155"/>
    <w:rsid w:val="00384B74"/>
    <w:rsid w:val="003856AC"/>
    <w:rsid w:val="00386948"/>
    <w:rsid w:val="00387393"/>
    <w:rsid w:val="00387736"/>
    <w:rsid w:val="0039166A"/>
    <w:rsid w:val="00391E31"/>
    <w:rsid w:val="00393224"/>
    <w:rsid w:val="00393950"/>
    <w:rsid w:val="00393A01"/>
    <w:rsid w:val="00394DFF"/>
    <w:rsid w:val="00395319"/>
    <w:rsid w:val="00395D16"/>
    <w:rsid w:val="0039789E"/>
    <w:rsid w:val="003A093C"/>
    <w:rsid w:val="003A15C3"/>
    <w:rsid w:val="003A1A84"/>
    <w:rsid w:val="003A3E4E"/>
    <w:rsid w:val="003A45F4"/>
    <w:rsid w:val="003A5B97"/>
    <w:rsid w:val="003A6103"/>
    <w:rsid w:val="003B0B67"/>
    <w:rsid w:val="003B47FD"/>
    <w:rsid w:val="003B4C66"/>
    <w:rsid w:val="003B4FCD"/>
    <w:rsid w:val="003B5B06"/>
    <w:rsid w:val="003B6A04"/>
    <w:rsid w:val="003C3ECB"/>
    <w:rsid w:val="003C6FB5"/>
    <w:rsid w:val="003C7B42"/>
    <w:rsid w:val="003D050C"/>
    <w:rsid w:val="003D2363"/>
    <w:rsid w:val="003D2CCF"/>
    <w:rsid w:val="003D5494"/>
    <w:rsid w:val="003D58D9"/>
    <w:rsid w:val="003D70C8"/>
    <w:rsid w:val="003E00F2"/>
    <w:rsid w:val="003E0C04"/>
    <w:rsid w:val="003E3371"/>
    <w:rsid w:val="003E4540"/>
    <w:rsid w:val="003E5196"/>
    <w:rsid w:val="003E687A"/>
    <w:rsid w:val="003E6D80"/>
    <w:rsid w:val="003E6DB2"/>
    <w:rsid w:val="003F068A"/>
    <w:rsid w:val="003F3EA5"/>
    <w:rsid w:val="003F3F85"/>
    <w:rsid w:val="003F4873"/>
    <w:rsid w:val="003F5895"/>
    <w:rsid w:val="003F6016"/>
    <w:rsid w:val="003F6066"/>
    <w:rsid w:val="003F739D"/>
    <w:rsid w:val="00401194"/>
    <w:rsid w:val="0040163D"/>
    <w:rsid w:val="00402CEA"/>
    <w:rsid w:val="00406CA7"/>
    <w:rsid w:val="00407F14"/>
    <w:rsid w:val="00415016"/>
    <w:rsid w:val="00416DBA"/>
    <w:rsid w:val="00423676"/>
    <w:rsid w:val="00423FC9"/>
    <w:rsid w:val="0042434E"/>
    <w:rsid w:val="00425186"/>
    <w:rsid w:val="00425247"/>
    <w:rsid w:val="00426DCE"/>
    <w:rsid w:val="00430AB5"/>
    <w:rsid w:val="00431DEC"/>
    <w:rsid w:val="00432311"/>
    <w:rsid w:val="00433879"/>
    <w:rsid w:val="00435C21"/>
    <w:rsid w:val="00437008"/>
    <w:rsid w:val="004403D1"/>
    <w:rsid w:val="00442CCF"/>
    <w:rsid w:val="004433B6"/>
    <w:rsid w:val="004438BC"/>
    <w:rsid w:val="00444493"/>
    <w:rsid w:val="004444A1"/>
    <w:rsid w:val="00445551"/>
    <w:rsid w:val="004466FD"/>
    <w:rsid w:val="004506EE"/>
    <w:rsid w:val="00453B6B"/>
    <w:rsid w:val="00453F75"/>
    <w:rsid w:val="00455EE3"/>
    <w:rsid w:val="004574CC"/>
    <w:rsid w:val="0045789C"/>
    <w:rsid w:val="00460CEE"/>
    <w:rsid w:val="00464CDD"/>
    <w:rsid w:val="00465208"/>
    <w:rsid w:val="0046548C"/>
    <w:rsid w:val="00465D25"/>
    <w:rsid w:val="00466513"/>
    <w:rsid w:val="00467ABC"/>
    <w:rsid w:val="004700B8"/>
    <w:rsid w:val="004708D6"/>
    <w:rsid w:val="00470ACE"/>
    <w:rsid w:val="004711F1"/>
    <w:rsid w:val="0047173C"/>
    <w:rsid w:val="004720D0"/>
    <w:rsid w:val="00473C89"/>
    <w:rsid w:val="004743AD"/>
    <w:rsid w:val="00474B61"/>
    <w:rsid w:val="0047534E"/>
    <w:rsid w:val="00475D2F"/>
    <w:rsid w:val="00476FE2"/>
    <w:rsid w:val="00477FCD"/>
    <w:rsid w:val="0048020F"/>
    <w:rsid w:val="0048086A"/>
    <w:rsid w:val="0048275B"/>
    <w:rsid w:val="00483200"/>
    <w:rsid w:val="00483682"/>
    <w:rsid w:val="00484501"/>
    <w:rsid w:val="00485EA4"/>
    <w:rsid w:val="00486C2E"/>
    <w:rsid w:val="00487347"/>
    <w:rsid w:val="00492135"/>
    <w:rsid w:val="004929BA"/>
    <w:rsid w:val="00492A66"/>
    <w:rsid w:val="00493DF3"/>
    <w:rsid w:val="0049540C"/>
    <w:rsid w:val="00495F15"/>
    <w:rsid w:val="004968DA"/>
    <w:rsid w:val="004A054C"/>
    <w:rsid w:val="004A2A3E"/>
    <w:rsid w:val="004A2EA5"/>
    <w:rsid w:val="004A4D11"/>
    <w:rsid w:val="004A519D"/>
    <w:rsid w:val="004A70DB"/>
    <w:rsid w:val="004B1085"/>
    <w:rsid w:val="004B1CCA"/>
    <w:rsid w:val="004B326B"/>
    <w:rsid w:val="004B5FB2"/>
    <w:rsid w:val="004B7D88"/>
    <w:rsid w:val="004C04FB"/>
    <w:rsid w:val="004C08B6"/>
    <w:rsid w:val="004C12A0"/>
    <w:rsid w:val="004C2964"/>
    <w:rsid w:val="004C3140"/>
    <w:rsid w:val="004C5730"/>
    <w:rsid w:val="004C5CD5"/>
    <w:rsid w:val="004C6CBC"/>
    <w:rsid w:val="004D15F4"/>
    <w:rsid w:val="004D1E7D"/>
    <w:rsid w:val="004D322F"/>
    <w:rsid w:val="004D336D"/>
    <w:rsid w:val="004D3A85"/>
    <w:rsid w:val="004D4646"/>
    <w:rsid w:val="004D466A"/>
    <w:rsid w:val="004D6324"/>
    <w:rsid w:val="004D6F8D"/>
    <w:rsid w:val="004E0202"/>
    <w:rsid w:val="004E0557"/>
    <w:rsid w:val="004E16C5"/>
    <w:rsid w:val="004E2EF2"/>
    <w:rsid w:val="004E3859"/>
    <w:rsid w:val="004E5ACC"/>
    <w:rsid w:val="004E7250"/>
    <w:rsid w:val="004E75E9"/>
    <w:rsid w:val="004E7D0D"/>
    <w:rsid w:val="004F0292"/>
    <w:rsid w:val="004F0735"/>
    <w:rsid w:val="004F1F07"/>
    <w:rsid w:val="004F2D55"/>
    <w:rsid w:val="004F45B3"/>
    <w:rsid w:val="004F4A06"/>
    <w:rsid w:val="004F5A6E"/>
    <w:rsid w:val="004F7ACC"/>
    <w:rsid w:val="005014FB"/>
    <w:rsid w:val="0050159B"/>
    <w:rsid w:val="00501BB5"/>
    <w:rsid w:val="005033CF"/>
    <w:rsid w:val="0050454F"/>
    <w:rsid w:val="00505118"/>
    <w:rsid w:val="005052F6"/>
    <w:rsid w:val="00505433"/>
    <w:rsid w:val="00505966"/>
    <w:rsid w:val="00505DC7"/>
    <w:rsid w:val="00507372"/>
    <w:rsid w:val="0051141D"/>
    <w:rsid w:val="00511D23"/>
    <w:rsid w:val="00511E04"/>
    <w:rsid w:val="005125D4"/>
    <w:rsid w:val="00513E0C"/>
    <w:rsid w:val="00513E85"/>
    <w:rsid w:val="00514050"/>
    <w:rsid w:val="00514139"/>
    <w:rsid w:val="005145B9"/>
    <w:rsid w:val="005158FE"/>
    <w:rsid w:val="005164B6"/>
    <w:rsid w:val="00516EDC"/>
    <w:rsid w:val="00520041"/>
    <w:rsid w:val="00521358"/>
    <w:rsid w:val="005220B8"/>
    <w:rsid w:val="005229EB"/>
    <w:rsid w:val="00522AF4"/>
    <w:rsid w:val="00527D5A"/>
    <w:rsid w:val="00527F3B"/>
    <w:rsid w:val="0053037C"/>
    <w:rsid w:val="00530442"/>
    <w:rsid w:val="00530DD8"/>
    <w:rsid w:val="00533770"/>
    <w:rsid w:val="00535829"/>
    <w:rsid w:val="005370F0"/>
    <w:rsid w:val="00537134"/>
    <w:rsid w:val="00537608"/>
    <w:rsid w:val="00537BF1"/>
    <w:rsid w:val="00542A96"/>
    <w:rsid w:val="00542C6C"/>
    <w:rsid w:val="005441D8"/>
    <w:rsid w:val="005445C9"/>
    <w:rsid w:val="00546439"/>
    <w:rsid w:val="00546499"/>
    <w:rsid w:val="00547E97"/>
    <w:rsid w:val="00551A02"/>
    <w:rsid w:val="005534FA"/>
    <w:rsid w:val="0055421B"/>
    <w:rsid w:val="005554DD"/>
    <w:rsid w:val="005600CC"/>
    <w:rsid w:val="00560334"/>
    <w:rsid w:val="005632F6"/>
    <w:rsid w:val="005635E5"/>
    <w:rsid w:val="00564EB7"/>
    <w:rsid w:val="00565509"/>
    <w:rsid w:val="00570AAB"/>
    <w:rsid w:val="00571AB5"/>
    <w:rsid w:val="00573D35"/>
    <w:rsid w:val="00576351"/>
    <w:rsid w:val="00582CA9"/>
    <w:rsid w:val="00582FC0"/>
    <w:rsid w:val="005845F3"/>
    <w:rsid w:val="00584ED2"/>
    <w:rsid w:val="005861EB"/>
    <w:rsid w:val="00586BCE"/>
    <w:rsid w:val="00586E27"/>
    <w:rsid w:val="00591690"/>
    <w:rsid w:val="00591F31"/>
    <w:rsid w:val="00592369"/>
    <w:rsid w:val="005929F3"/>
    <w:rsid w:val="005958DF"/>
    <w:rsid w:val="005A2687"/>
    <w:rsid w:val="005A283C"/>
    <w:rsid w:val="005A2CC0"/>
    <w:rsid w:val="005A31EE"/>
    <w:rsid w:val="005A3BD9"/>
    <w:rsid w:val="005A4F7D"/>
    <w:rsid w:val="005A6D82"/>
    <w:rsid w:val="005A6FFF"/>
    <w:rsid w:val="005B0C4D"/>
    <w:rsid w:val="005B232C"/>
    <w:rsid w:val="005B3E43"/>
    <w:rsid w:val="005B3FB3"/>
    <w:rsid w:val="005B44A7"/>
    <w:rsid w:val="005B4695"/>
    <w:rsid w:val="005B46AB"/>
    <w:rsid w:val="005B5410"/>
    <w:rsid w:val="005B570A"/>
    <w:rsid w:val="005C0878"/>
    <w:rsid w:val="005C0936"/>
    <w:rsid w:val="005C4667"/>
    <w:rsid w:val="005C4937"/>
    <w:rsid w:val="005C5539"/>
    <w:rsid w:val="005C5AE2"/>
    <w:rsid w:val="005C66C7"/>
    <w:rsid w:val="005C6E78"/>
    <w:rsid w:val="005C6EAD"/>
    <w:rsid w:val="005D127E"/>
    <w:rsid w:val="005D303E"/>
    <w:rsid w:val="005D3A03"/>
    <w:rsid w:val="005D3AB0"/>
    <w:rsid w:val="005E09F0"/>
    <w:rsid w:val="005E0FC3"/>
    <w:rsid w:val="005E2F0C"/>
    <w:rsid w:val="005E3DE8"/>
    <w:rsid w:val="005E4236"/>
    <w:rsid w:val="005E4901"/>
    <w:rsid w:val="005E4B83"/>
    <w:rsid w:val="005E5ACD"/>
    <w:rsid w:val="005F06B4"/>
    <w:rsid w:val="005F1783"/>
    <w:rsid w:val="005F27D9"/>
    <w:rsid w:val="005F2B48"/>
    <w:rsid w:val="005F2FD9"/>
    <w:rsid w:val="005F337D"/>
    <w:rsid w:val="005F3B0B"/>
    <w:rsid w:val="005F4E61"/>
    <w:rsid w:val="00600001"/>
    <w:rsid w:val="006000C8"/>
    <w:rsid w:val="006009D6"/>
    <w:rsid w:val="00601DFB"/>
    <w:rsid w:val="00602C01"/>
    <w:rsid w:val="0060324B"/>
    <w:rsid w:val="00603543"/>
    <w:rsid w:val="006045CF"/>
    <w:rsid w:val="00605F5A"/>
    <w:rsid w:val="00605FBE"/>
    <w:rsid w:val="006076B2"/>
    <w:rsid w:val="00607DEA"/>
    <w:rsid w:val="00610445"/>
    <w:rsid w:val="00610B19"/>
    <w:rsid w:val="00611031"/>
    <w:rsid w:val="0061251A"/>
    <w:rsid w:val="0061489F"/>
    <w:rsid w:val="006158D3"/>
    <w:rsid w:val="00615E97"/>
    <w:rsid w:val="0061603E"/>
    <w:rsid w:val="00616696"/>
    <w:rsid w:val="00617380"/>
    <w:rsid w:val="00617982"/>
    <w:rsid w:val="00617D39"/>
    <w:rsid w:val="00621E41"/>
    <w:rsid w:val="00623301"/>
    <w:rsid w:val="00625C06"/>
    <w:rsid w:val="0062731E"/>
    <w:rsid w:val="006273FF"/>
    <w:rsid w:val="00631199"/>
    <w:rsid w:val="00633BB2"/>
    <w:rsid w:val="00633F9B"/>
    <w:rsid w:val="006340E6"/>
    <w:rsid w:val="00635D95"/>
    <w:rsid w:val="0064001F"/>
    <w:rsid w:val="00641A9E"/>
    <w:rsid w:val="00642325"/>
    <w:rsid w:val="006426EB"/>
    <w:rsid w:val="00643397"/>
    <w:rsid w:val="00643562"/>
    <w:rsid w:val="00643617"/>
    <w:rsid w:val="00644C1F"/>
    <w:rsid w:val="006454AE"/>
    <w:rsid w:val="0064622B"/>
    <w:rsid w:val="00650BA3"/>
    <w:rsid w:val="0065132B"/>
    <w:rsid w:val="00652453"/>
    <w:rsid w:val="006532AC"/>
    <w:rsid w:val="00654B16"/>
    <w:rsid w:val="00654DE2"/>
    <w:rsid w:val="0065548C"/>
    <w:rsid w:val="00660FF3"/>
    <w:rsid w:val="0066148F"/>
    <w:rsid w:val="0066199D"/>
    <w:rsid w:val="00661CFF"/>
    <w:rsid w:val="006631E7"/>
    <w:rsid w:val="006636FC"/>
    <w:rsid w:val="006644EA"/>
    <w:rsid w:val="00664EDF"/>
    <w:rsid w:val="006664A4"/>
    <w:rsid w:val="006677FA"/>
    <w:rsid w:val="006706A9"/>
    <w:rsid w:val="00670894"/>
    <w:rsid w:val="00670923"/>
    <w:rsid w:val="0067169B"/>
    <w:rsid w:val="006746F0"/>
    <w:rsid w:val="0067496A"/>
    <w:rsid w:val="00675526"/>
    <w:rsid w:val="00677D41"/>
    <w:rsid w:val="00680441"/>
    <w:rsid w:val="00680703"/>
    <w:rsid w:val="006814B7"/>
    <w:rsid w:val="00681E58"/>
    <w:rsid w:val="0068286B"/>
    <w:rsid w:val="00682A65"/>
    <w:rsid w:val="00682DDF"/>
    <w:rsid w:val="006839B9"/>
    <w:rsid w:val="00683F8A"/>
    <w:rsid w:val="006844C7"/>
    <w:rsid w:val="006902DB"/>
    <w:rsid w:val="0069211B"/>
    <w:rsid w:val="00693F74"/>
    <w:rsid w:val="00695AE7"/>
    <w:rsid w:val="0069753C"/>
    <w:rsid w:val="00697AED"/>
    <w:rsid w:val="006A1ED1"/>
    <w:rsid w:val="006A249D"/>
    <w:rsid w:val="006A2BA7"/>
    <w:rsid w:val="006A3CA4"/>
    <w:rsid w:val="006A4037"/>
    <w:rsid w:val="006A4243"/>
    <w:rsid w:val="006A4538"/>
    <w:rsid w:val="006A5D01"/>
    <w:rsid w:val="006A72F0"/>
    <w:rsid w:val="006A7F27"/>
    <w:rsid w:val="006B18BA"/>
    <w:rsid w:val="006B2DE6"/>
    <w:rsid w:val="006B5566"/>
    <w:rsid w:val="006B7437"/>
    <w:rsid w:val="006B760B"/>
    <w:rsid w:val="006C028A"/>
    <w:rsid w:val="006C0CA9"/>
    <w:rsid w:val="006C2AC0"/>
    <w:rsid w:val="006C2B16"/>
    <w:rsid w:val="006C34B7"/>
    <w:rsid w:val="006C3E56"/>
    <w:rsid w:val="006C48FD"/>
    <w:rsid w:val="006C4D72"/>
    <w:rsid w:val="006C4EAC"/>
    <w:rsid w:val="006C698D"/>
    <w:rsid w:val="006C7030"/>
    <w:rsid w:val="006C7AF4"/>
    <w:rsid w:val="006C7E92"/>
    <w:rsid w:val="006D0080"/>
    <w:rsid w:val="006D1DA5"/>
    <w:rsid w:val="006D30FD"/>
    <w:rsid w:val="006D4197"/>
    <w:rsid w:val="006D45CF"/>
    <w:rsid w:val="006D5849"/>
    <w:rsid w:val="006E13DA"/>
    <w:rsid w:val="006E1D7E"/>
    <w:rsid w:val="006E1F79"/>
    <w:rsid w:val="006E2FC7"/>
    <w:rsid w:val="006E7390"/>
    <w:rsid w:val="006F02C7"/>
    <w:rsid w:val="006F13A6"/>
    <w:rsid w:val="006F16BC"/>
    <w:rsid w:val="006F1E99"/>
    <w:rsid w:val="006F20A7"/>
    <w:rsid w:val="006F2799"/>
    <w:rsid w:val="00700667"/>
    <w:rsid w:val="00700EF9"/>
    <w:rsid w:val="00700F19"/>
    <w:rsid w:val="007032F3"/>
    <w:rsid w:val="00703C72"/>
    <w:rsid w:val="00704108"/>
    <w:rsid w:val="00704898"/>
    <w:rsid w:val="00704C16"/>
    <w:rsid w:val="00705142"/>
    <w:rsid w:val="007054BB"/>
    <w:rsid w:val="00706998"/>
    <w:rsid w:val="00706B88"/>
    <w:rsid w:val="00706F4E"/>
    <w:rsid w:val="00707C72"/>
    <w:rsid w:val="00707FFB"/>
    <w:rsid w:val="00710CC0"/>
    <w:rsid w:val="00712CA8"/>
    <w:rsid w:val="0071567C"/>
    <w:rsid w:val="0071676E"/>
    <w:rsid w:val="00716902"/>
    <w:rsid w:val="0072177F"/>
    <w:rsid w:val="00722C3C"/>
    <w:rsid w:val="00722C7D"/>
    <w:rsid w:val="00722D45"/>
    <w:rsid w:val="00722E33"/>
    <w:rsid w:val="00724039"/>
    <w:rsid w:val="00724461"/>
    <w:rsid w:val="00725141"/>
    <w:rsid w:val="0072523F"/>
    <w:rsid w:val="00725D76"/>
    <w:rsid w:val="00726751"/>
    <w:rsid w:val="007274A0"/>
    <w:rsid w:val="00731DA1"/>
    <w:rsid w:val="007328C7"/>
    <w:rsid w:val="00732B6A"/>
    <w:rsid w:val="007335DC"/>
    <w:rsid w:val="007357CC"/>
    <w:rsid w:val="0073656B"/>
    <w:rsid w:val="007367B1"/>
    <w:rsid w:val="00737AEC"/>
    <w:rsid w:val="00737E9F"/>
    <w:rsid w:val="007409BC"/>
    <w:rsid w:val="007414F9"/>
    <w:rsid w:val="007421A0"/>
    <w:rsid w:val="00743BE6"/>
    <w:rsid w:val="007454DC"/>
    <w:rsid w:val="00745589"/>
    <w:rsid w:val="00745B58"/>
    <w:rsid w:val="00746719"/>
    <w:rsid w:val="0074723E"/>
    <w:rsid w:val="00747FEF"/>
    <w:rsid w:val="00752C1A"/>
    <w:rsid w:val="00754010"/>
    <w:rsid w:val="00754677"/>
    <w:rsid w:val="00757560"/>
    <w:rsid w:val="00757B3D"/>
    <w:rsid w:val="00760AAD"/>
    <w:rsid w:val="00760E0D"/>
    <w:rsid w:val="007610F5"/>
    <w:rsid w:val="00764631"/>
    <w:rsid w:val="007657FE"/>
    <w:rsid w:val="00765FB8"/>
    <w:rsid w:val="00766DDD"/>
    <w:rsid w:val="0076729E"/>
    <w:rsid w:val="00767839"/>
    <w:rsid w:val="00767C86"/>
    <w:rsid w:val="0077008D"/>
    <w:rsid w:val="00771BE6"/>
    <w:rsid w:val="007734F4"/>
    <w:rsid w:val="007741B3"/>
    <w:rsid w:val="00774B17"/>
    <w:rsid w:val="00775ABA"/>
    <w:rsid w:val="00775C58"/>
    <w:rsid w:val="00775FB1"/>
    <w:rsid w:val="007764D8"/>
    <w:rsid w:val="00777110"/>
    <w:rsid w:val="00780BBE"/>
    <w:rsid w:val="00781066"/>
    <w:rsid w:val="00781CC8"/>
    <w:rsid w:val="00781D32"/>
    <w:rsid w:val="007821CB"/>
    <w:rsid w:val="00782F4A"/>
    <w:rsid w:val="007862FD"/>
    <w:rsid w:val="00786635"/>
    <w:rsid w:val="00787A58"/>
    <w:rsid w:val="00787C80"/>
    <w:rsid w:val="00793A6F"/>
    <w:rsid w:val="00793A76"/>
    <w:rsid w:val="00793A8F"/>
    <w:rsid w:val="00796D6C"/>
    <w:rsid w:val="007A1003"/>
    <w:rsid w:val="007A113E"/>
    <w:rsid w:val="007A1A7E"/>
    <w:rsid w:val="007A3399"/>
    <w:rsid w:val="007A34FE"/>
    <w:rsid w:val="007A38E4"/>
    <w:rsid w:val="007A4DB2"/>
    <w:rsid w:val="007A6956"/>
    <w:rsid w:val="007A6EEF"/>
    <w:rsid w:val="007A7848"/>
    <w:rsid w:val="007B0466"/>
    <w:rsid w:val="007B1105"/>
    <w:rsid w:val="007B267D"/>
    <w:rsid w:val="007B4D05"/>
    <w:rsid w:val="007B5731"/>
    <w:rsid w:val="007B587E"/>
    <w:rsid w:val="007C1701"/>
    <w:rsid w:val="007C3242"/>
    <w:rsid w:val="007C3529"/>
    <w:rsid w:val="007C37DF"/>
    <w:rsid w:val="007C3A0E"/>
    <w:rsid w:val="007C3C64"/>
    <w:rsid w:val="007C5D1A"/>
    <w:rsid w:val="007C72A6"/>
    <w:rsid w:val="007D1375"/>
    <w:rsid w:val="007D2156"/>
    <w:rsid w:val="007D2773"/>
    <w:rsid w:val="007D3396"/>
    <w:rsid w:val="007D4954"/>
    <w:rsid w:val="007D5902"/>
    <w:rsid w:val="007D6365"/>
    <w:rsid w:val="007D6BCA"/>
    <w:rsid w:val="007D7386"/>
    <w:rsid w:val="007E043F"/>
    <w:rsid w:val="007E0526"/>
    <w:rsid w:val="007E38F6"/>
    <w:rsid w:val="007E3DD2"/>
    <w:rsid w:val="007E43DF"/>
    <w:rsid w:val="007E79A8"/>
    <w:rsid w:val="007E7DC4"/>
    <w:rsid w:val="007F0A7D"/>
    <w:rsid w:val="007F2990"/>
    <w:rsid w:val="007F42D3"/>
    <w:rsid w:val="007F557E"/>
    <w:rsid w:val="007F5CFF"/>
    <w:rsid w:val="007F5FBC"/>
    <w:rsid w:val="007F61CE"/>
    <w:rsid w:val="007F65CF"/>
    <w:rsid w:val="007F6621"/>
    <w:rsid w:val="008002C0"/>
    <w:rsid w:val="00800FF1"/>
    <w:rsid w:val="00802C32"/>
    <w:rsid w:val="00802F87"/>
    <w:rsid w:val="0080336C"/>
    <w:rsid w:val="00805317"/>
    <w:rsid w:val="00806314"/>
    <w:rsid w:val="00806688"/>
    <w:rsid w:val="00807580"/>
    <w:rsid w:val="00810482"/>
    <w:rsid w:val="00810B95"/>
    <w:rsid w:val="00811621"/>
    <w:rsid w:val="00811A17"/>
    <w:rsid w:val="00812597"/>
    <w:rsid w:val="00813671"/>
    <w:rsid w:val="00814D1A"/>
    <w:rsid w:val="008246C8"/>
    <w:rsid w:val="00826F1A"/>
    <w:rsid w:val="008275BA"/>
    <w:rsid w:val="00830F49"/>
    <w:rsid w:val="008320A8"/>
    <w:rsid w:val="008333AC"/>
    <w:rsid w:val="00833E78"/>
    <w:rsid w:val="00834E37"/>
    <w:rsid w:val="008352C8"/>
    <w:rsid w:val="00836A65"/>
    <w:rsid w:val="008429B8"/>
    <w:rsid w:val="0084329F"/>
    <w:rsid w:val="008435EC"/>
    <w:rsid w:val="00845093"/>
    <w:rsid w:val="00845324"/>
    <w:rsid w:val="00846003"/>
    <w:rsid w:val="0084636A"/>
    <w:rsid w:val="00846F55"/>
    <w:rsid w:val="00851C99"/>
    <w:rsid w:val="00852FCF"/>
    <w:rsid w:val="0085582A"/>
    <w:rsid w:val="008559F0"/>
    <w:rsid w:val="00855C40"/>
    <w:rsid w:val="00856199"/>
    <w:rsid w:val="008578E1"/>
    <w:rsid w:val="00861CF2"/>
    <w:rsid w:val="00862599"/>
    <w:rsid w:val="0086396A"/>
    <w:rsid w:val="008647DF"/>
    <w:rsid w:val="008653C6"/>
    <w:rsid w:val="00865510"/>
    <w:rsid w:val="00866B72"/>
    <w:rsid w:val="008703F4"/>
    <w:rsid w:val="00871385"/>
    <w:rsid w:val="00872764"/>
    <w:rsid w:val="00872EA6"/>
    <w:rsid w:val="00873A14"/>
    <w:rsid w:val="00875356"/>
    <w:rsid w:val="0087593D"/>
    <w:rsid w:val="00875F3A"/>
    <w:rsid w:val="008772CB"/>
    <w:rsid w:val="00877A77"/>
    <w:rsid w:val="00877CEF"/>
    <w:rsid w:val="0088232B"/>
    <w:rsid w:val="00885D86"/>
    <w:rsid w:val="0088606A"/>
    <w:rsid w:val="00886C97"/>
    <w:rsid w:val="008879A7"/>
    <w:rsid w:val="00891003"/>
    <w:rsid w:val="00891120"/>
    <w:rsid w:val="00891BCB"/>
    <w:rsid w:val="0089346C"/>
    <w:rsid w:val="008948FC"/>
    <w:rsid w:val="00895640"/>
    <w:rsid w:val="00895DF6"/>
    <w:rsid w:val="00896299"/>
    <w:rsid w:val="00897E9B"/>
    <w:rsid w:val="008A2FCB"/>
    <w:rsid w:val="008A41C9"/>
    <w:rsid w:val="008A54C2"/>
    <w:rsid w:val="008A6DFE"/>
    <w:rsid w:val="008B0A91"/>
    <w:rsid w:val="008B0DB1"/>
    <w:rsid w:val="008B527E"/>
    <w:rsid w:val="008B6FAB"/>
    <w:rsid w:val="008B7EDE"/>
    <w:rsid w:val="008C02FF"/>
    <w:rsid w:val="008C0CC6"/>
    <w:rsid w:val="008C12C3"/>
    <w:rsid w:val="008C1770"/>
    <w:rsid w:val="008C2685"/>
    <w:rsid w:val="008C3CAB"/>
    <w:rsid w:val="008C3CF7"/>
    <w:rsid w:val="008C5323"/>
    <w:rsid w:val="008C5460"/>
    <w:rsid w:val="008C681D"/>
    <w:rsid w:val="008C7692"/>
    <w:rsid w:val="008D0732"/>
    <w:rsid w:val="008D29F2"/>
    <w:rsid w:val="008D33D6"/>
    <w:rsid w:val="008D483A"/>
    <w:rsid w:val="008D4AC4"/>
    <w:rsid w:val="008D632A"/>
    <w:rsid w:val="008D6855"/>
    <w:rsid w:val="008D7417"/>
    <w:rsid w:val="008D76CA"/>
    <w:rsid w:val="008E16F2"/>
    <w:rsid w:val="008E303D"/>
    <w:rsid w:val="008E6BD5"/>
    <w:rsid w:val="008E758F"/>
    <w:rsid w:val="008F1EA3"/>
    <w:rsid w:val="008F27EC"/>
    <w:rsid w:val="008F28AB"/>
    <w:rsid w:val="008F35FE"/>
    <w:rsid w:val="008F36E7"/>
    <w:rsid w:val="008F3942"/>
    <w:rsid w:val="008F3DDD"/>
    <w:rsid w:val="008F3FE1"/>
    <w:rsid w:val="008F416C"/>
    <w:rsid w:val="008F6B22"/>
    <w:rsid w:val="008F74CE"/>
    <w:rsid w:val="00901189"/>
    <w:rsid w:val="00902FED"/>
    <w:rsid w:val="00903E30"/>
    <w:rsid w:val="009057A1"/>
    <w:rsid w:val="00905E9F"/>
    <w:rsid w:val="0090625B"/>
    <w:rsid w:val="009063A8"/>
    <w:rsid w:val="0090714D"/>
    <w:rsid w:val="00907161"/>
    <w:rsid w:val="00907AA5"/>
    <w:rsid w:val="00907C84"/>
    <w:rsid w:val="0091082B"/>
    <w:rsid w:val="00911275"/>
    <w:rsid w:val="009132CA"/>
    <w:rsid w:val="009151AE"/>
    <w:rsid w:val="00920000"/>
    <w:rsid w:val="00921437"/>
    <w:rsid w:val="00921664"/>
    <w:rsid w:val="00922F68"/>
    <w:rsid w:val="00923530"/>
    <w:rsid w:val="00923DB2"/>
    <w:rsid w:val="00926765"/>
    <w:rsid w:val="00926C6B"/>
    <w:rsid w:val="00926FB5"/>
    <w:rsid w:val="00927624"/>
    <w:rsid w:val="0093036C"/>
    <w:rsid w:val="00930A80"/>
    <w:rsid w:val="00930C84"/>
    <w:rsid w:val="00930EF8"/>
    <w:rsid w:val="009325B9"/>
    <w:rsid w:val="00934361"/>
    <w:rsid w:val="009347B2"/>
    <w:rsid w:val="009350F5"/>
    <w:rsid w:val="00936EA2"/>
    <w:rsid w:val="0093757E"/>
    <w:rsid w:val="00941BF1"/>
    <w:rsid w:val="00941CAD"/>
    <w:rsid w:val="009421CF"/>
    <w:rsid w:val="00942661"/>
    <w:rsid w:val="00942948"/>
    <w:rsid w:val="00943CAF"/>
    <w:rsid w:val="009466A7"/>
    <w:rsid w:val="00946CB4"/>
    <w:rsid w:val="00947604"/>
    <w:rsid w:val="009510E1"/>
    <w:rsid w:val="00951EA6"/>
    <w:rsid w:val="00952CFC"/>
    <w:rsid w:val="0095474C"/>
    <w:rsid w:val="00954E7A"/>
    <w:rsid w:val="009577CF"/>
    <w:rsid w:val="00961A49"/>
    <w:rsid w:val="00961D53"/>
    <w:rsid w:val="009632F0"/>
    <w:rsid w:val="00964579"/>
    <w:rsid w:val="00964835"/>
    <w:rsid w:val="00964961"/>
    <w:rsid w:val="00964E34"/>
    <w:rsid w:val="009738A0"/>
    <w:rsid w:val="00974700"/>
    <w:rsid w:val="00974724"/>
    <w:rsid w:val="00974F23"/>
    <w:rsid w:val="009759AD"/>
    <w:rsid w:val="00980EC1"/>
    <w:rsid w:val="0098204C"/>
    <w:rsid w:val="009831C4"/>
    <w:rsid w:val="0098358B"/>
    <w:rsid w:val="00983697"/>
    <w:rsid w:val="00983A27"/>
    <w:rsid w:val="009864D4"/>
    <w:rsid w:val="00987A0C"/>
    <w:rsid w:val="00992C44"/>
    <w:rsid w:val="009932F8"/>
    <w:rsid w:val="00994EBD"/>
    <w:rsid w:val="00995626"/>
    <w:rsid w:val="00995B77"/>
    <w:rsid w:val="00995EED"/>
    <w:rsid w:val="00996521"/>
    <w:rsid w:val="0099730A"/>
    <w:rsid w:val="00997F4A"/>
    <w:rsid w:val="009A0082"/>
    <w:rsid w:val="009A018C"/>
    <w:rsid w:val="009A0612"/>
    <w:rsid w:val="009A0737"/>
    <w:rsid w:val="009A08F3"/>
    <w:rsid w:val="009A5778"/>
    <w:rsid w:val="009A6A3B"/>
    <w:rsid w:val="009A77DC"/>
    <w:rsid w:val="009B0457"/>
    <w:rsid w:val="009B262B"/>
    <w:rsid w:val="009B4B62"/>
    <w:rsid w:val="009B4E3B"/>
    <w:rsid w:val="009B60FC"/>
    <w:rsid w:val="009B790D"/>
    <w:rsid w:val="009B7C0B"/>
    <w:rsid w:val="009C0F80"/>
    <w:rsid w:val="009C2299"/>
    <w:rsid w:val="009C2EA2"/>
    <w:rsid w:val="009C2FA7"/>
    <w:rsid w:val="009C3F33"/>
    <w:rsid w:val="009C4116"/>
    <w:rsid w:val="009C47DA"/>
    <w:rsid w:val="009C4D67"/>
    <w:rsid w:val="009C519A"/>
    <w:rsid w:val="009C6726"/>
    <w:rsid w:val="009C682B"/>
    <w:rsid w:val="009C7732"/>
    <w:rsid w:val="009D79C1"/>
    <w:rsid w:val="009E42D3"/>
    <w:rsid w:val="009E6224"/>
    <w:rsid w:val="009E7F77"/>
    <w:rsid w:val="009F3651"/>
    <w:rsid w:val="009F416B"/>
    <w:rsid w:val="009F4411"/>
    <w:rsid w:val="009F5559"/>
    <w:rsid w:val="009F5A51"/>
    <w:rsid w:val="009F6B1A"/>
    <w:rsid w:val="009F6DF7"/>
    <w:rsid w:val="009F7671"/>
    <w:rsid w:val="00A00518"/>
    <w:rsid w:val="00A00676"/>
    <w:rsid w:val="00A01594"/>
    <w:rsid w:val="00A03073"/>
    <w:rsid w:val="00A03324"/>
    <w:rsid w:val="00A03A11"/>
    <w:rsid w:val="00A05636"/>
    <w:rsid w:val="00A07F02"/>
    <w:rsid w:val="00A105A5"/>
    <w:rsid w:val="00A11F82"/>
    <w:rsid w:val="00A139BC"/>
    <w:rsid w:val="00A13CEF"/>
    <w:rsid w:val="00A1697A"/>
    <w:rsid w:val="00A224E8"/>
    <w:rsid w:val="00A23886"/>
    <w:rsid w:val="00A238BE"/>
    <w:rsid w:val="00A257E8"/>
    <w:rsid w:val="00A26A4E"/>
    <w:rsid w:val="00A30B75"/>
    <w:rsid w:val="00A322D0"/>
    <w:rsid w:val="00A34799"/>
    <w:rsid w:val="00A34C24"/>
    <w:rsid w:val="00A35170"/>
    <w:rsid w:val="00A35E2C"/>
    <w:rsid w:val="00A35EB7"/>
    <w:rsid w:val="00A372C9"/>
    <w:rsid w:val="00A46F2D"/>
    <w:rsid w:val="00A514C2"/>
    <w:rsid w:val="00A51591"/>
    <w:rsid w:val="00A51BB2"/>
    <w:rsid w:val="00A52E20"/>
    <w:rsid w:val="00A54EEB"/>
    <w:rsid w:val="00A55604"/>
    <w:rsid w:val="00A57504"/>
    <w:rsid w:val="00A57788"/>
    <w:rsid w:val="00A61888"/>
    <w:rsid w:val="00A62233"/>
    <w:rsid w:val="00A632E2"/>
    <w:rsid w:val="00A63978"/>
    <w:rsid w:val="00A64121"/>
    <w:rsid w:val="00A64BC0"/>
    <w:rsid w:val="00A66134"/>
    <w:rsid w:val="00A70599"/>
    <w:rsid w:val="00A70B9A"/>
    <w:rsid w:val="00A71466"/>
    <w:rsid w:val="00A729DB"/>
    <w:rsid w:val="00A72ABA"/>
    <w:rsid w:val="00A72F43"/>
    <w:rsid w:val="00A74C89"/>
    <w:rsid w:val="00A74D0A"/>
    <w:rsid w:val="00A753E8"/>
    <w:rsid w:val="00A81BE2"/>
    <w:rsid w:val="00A81F25"/>
    <w:rsid w:val="00A81FC8"/>
    <w:rsid w:val="00A8382E"/>
    <w:rsid w:val="00A83C69"/>
    <w:rsid w:val="00A84FF1"/>
    <w:rsid w:val="00A85214"/>
    <w:rsid w:val="00A85F56"/>
    <w:rsid w:val="00A879F3"/>
    <w:rsid w:val="00A87F19"/>
    <w:rsid w:val="00A87FC7"/>
    <w:rsid w:val="00A90648"/>
    <w:rsid w:val="00A92245"/>
    <w:rsid w:val="00A92EE0"/>
    <w:rsid w:val="00A937A4"/>
    <w:rsid w:val="00A97BB3"/>
    <w:rsid w:val="00AA1A5D"/>
    <w:rsid w:val="00AA3FE0"/>
    <w:rsid w:val="00AA5020"/>
    <w:rsid w:val="00AA597D"/>
    <w:rsid w:val="00AA5BDA"/>
    <w:rsid w:val="00AA7C8E"/>
    <w:rsid w:val="00AB07CA"/>
    <w:rsid w:val="00AB08F1"/>
    <w:rsid w:val="00AB0A35"/>
    <w:rsid w:val="00AB1007"/>
    <w:rsid w:val="00AB1267"/>
    <w:rsid w:val="00AB204C"/>
    <w:rsid w:val="00AB2C2C"/>
    <w:rsid w:val="00AB2E57"/>
    <w:rsid w:val="00AB2F7D"/>
    <w:rsid w:val="00AB3659"/>
    <w:rsid w:val="00AB4B56"/>
    <w:rsid w:val="00AB6114"/>
    <w:rsid w:val="00AB6A8C"/>
    <w:rsid w:val="00AB75C5"/>
    <w:rsid w:val="00AB783C"/>
    <w:rsid w:val="00AC27E5"/>
    <w:rsid w:val="00AC2DAC"/>
    <w:rsid w:val="00AC33FE"/>
    <w:rsid w:val="00AC4AE6"/>
    <w:rsid w:val="00AC5935"/>
    <w:rsid w:val="00AD03D4"/>
    <w:rsid w:val="00AD1F32"/>
    <w:rsid w:val="00AD2C9E"/>
    <w:rsid w:val="00AD30C8"/>
    <w:rsid w:val="00AD3938"/>
    <w:rsid w:val="00AD61AF"/>
    <w:rsid w:val="00AE062C"/>
    <w:rsid w:val="00AE0DBE"/>
    <w:rsid w:val="00AE491F"/>
    <w:rsid w:val="00AE4AF5"/>
    <w:rsid w:val="00AE4EE2"/>
    <w:rsid w:val="00AE5721"/>
    <w:rsid w:val="00AE5B43"/>
    <w:rsid w:val="00AE7205"/>
    <w:rsid w:val="00AF0E73"/>
    <w:rsid w:val="00AF0F12"/>
    <w:rsid w:val="00AF1CD0"/>
    <w:rsid w:val="00AF2E5F"/>
    <w:rsid w:val="00AF327A"/>
    <w:rsid w:val="00AF4A57"/>
    <w:rsid w:val="00AF657C"/>
    <w:rsid w:val="00AF7001"/>
    <w:rsid w:val="00B00CEB"/>
    <w:rsid w:val="00B01568"/>
    <w:rsid w:val="00B040C5"/>
    <w:rsid w:val="00B050B9"/>
    <w:rsid w:val="00B0530E"/>
    <w:rsid w:val="00B0557D"/>
    <w:rsid w:val="00B06799"/>
    <w:rsid w:val="00B074D6"/>
    <w:rsid w:val="00B078A8"/>
    <w:rsid w:val="00B07D69"/>
    <w:rsid w:val="00B1020E"/>
    <w:rsid w:val="00B11863"/>
    <w:rsid w:val="00B129F8"/>
    <w:rsid w:val="00B15993"/>
    <w:rsid w:val="00B15B5F"/>
    <w:rsid w:val="00B173A5"/>
    <w:rsid w:val="00B173BB"/>
    <w:rsid w:val="00B17A69"/>
    <w:rsid w:val="00B23EA5"/>
    <w:rsid w:val="00B250DE"/>
    <w:rsid w:val="00B2560C"/>
    <w:rsid w:val="00B25BB2"/>
    <w:rsid w:val="00B26397"/>
    <w:rsid w:val="00B32999"/>
    <w:rsid w:val="00B32B62"/>
    <w:rsid w:val="00B37B66"/>
    <w:rsid w:val="00B4202E"/>
    <w:rsid w:val="00B4288F"/>
    <w:rsid w:val="00B4475A"/>
    <w:rsid w:val="00B448D9"/>
    <w:rsid w:val="00B450AD"/>
    <w:rsid w:val="00B451C0"/>
    <w:rsid w:val="00B45A03"/>
    <w:rsid w:val="00B45A68"/>
    <w:rsid w:val="00B462AA"/>
    <w:rsid w:val="00B47C1A"/>
    <w:rsid w:val="00B51A9A"/>
    <w:rsid w:val="00B537A2"/>
    <w:rsid w:val="00B55BF5"/>
    <w:rsid w:val="00B56260"/>
    <w:rsid w:val="00B609AB"/>
    <w:rsid w:val="00B6236D"/>
    <w:rsid w:val="00B64CF8"/>
    <w:rsid w:val="00B65C9D"/>
    <w:rsid w:val="00B715FF"/>
    <w:rsid w:val="00B73FFA"/>
    <w:rsid w:val="00B758CB"/>
    <w:rsid w:val="00B77347"/>
    <w:rsid w:val="00B77768"/>
    <w:rsid w:val="00B81E22"/>
    <w:rsid w:val="00B823AA"/>
    <w:rsid w:val="00B92C06"/>
    <w:rsid w:val="00B95FF3"/>
    <w:rsid w:val="00B96469"/>
    <w:rsid w:val="00B975DC"/>
    <w:rsid w:val="00B97FAB"/>
    <w:rsid w:val="00BA1D21"/>
    <w:rsid w:val="00BA1FB2"/>
    <w:rsid w:val="00BA3410"/>
    <w:rsid w:val="00BA3936"/>
    <w:rsid w:val="00BA44E6"/>
    <w:rsid w:val="00BA45DB"/>
    <w:rsid w:val="00BA4E1E"/>
    <w:rsid w:val="00BA5395"/>
    <w:rsid w:val="00BA5AFD"/>
    <w:rsid w:val="00BA6B07"/>
    <w:rsid w:val="00BA7ED2"/>
    <w:rsid w:val="00BB09B6"/>
    <w:rsid w:val="00BB0D41"/>
    <w:rsid w:val="00BB1803"/>
    <w:rsid w:val="00BB18ED"/>
    <w:rsid w:val="00BB4F17"/>
    <w:rsid w:val="00BB5740"/>
    <w:rsid w:val="00BB57E9"/>
    <w:rsid w:val="00BB753F"/>
    <w:rsid w:val="00BC2003"/>
    <w:rsid w:val="00BC293F"/>
    <w:rsid w:val="00BC2F9B"/>
    <w:rsid w:val="00BC6F8F"/>
    <w:rsid w:val="00BC72BB"/>
    <w:rsid w:val="00BC784A"/>
    <w:rsid w:val="00BD0881"/>
    <w:rsid w:val="00BD0CBC"/>
    <w:rsid w:val="00BD151D"/>
    <w:rsid w:val="00BD2BF6"/>
    <w:rsid w:val="00BD2D60"/>
    <w:rsid w:val="00BD539E"/>
    <w:rsid w:val="00BD66CD"/>
    <w:rsid w:val="00BD6EF3"/>
    <w:rsid w:val="00BD6F37"/>
    <w:rsid w:val="00BD7F42"/>
    <w:rsid w:val="00BE0320"/>
    <w:rsid w:val="00BE22B9"/>
    <w:rsid w:val="00BE4300"/>
    <w:rsid w:val="00BE4D5A"/>
    <w:rsid w:val="00BE5114"/>
    <w:rsid w:val="00BE6355"/>
    <w:rsid w:val="00BE691A"/>
    <w:rsid w:val="00BE71FE"/>
    <w:rsid w:val="00BE7221"/>
    <w:rsid w:val="00BF0924"/>
    <w:rsid w:val="00BF23D9"/>
    <w:rsid w:val="00BF4184"/>
    <w:rsid w:val="00C000A8"/>
    <w:rsid w:val="00C030C9"/>
    <w:rsid w:val="00C03A2E"/>
    <w:rsid w:val="00C04365"/>
    <w:rsid w:val="00C04564"/>
    <w:rsid w:val="00C0601E"/>
    <w:rsid w:val="00C07859"/>
    <w:rsid w:val="00C11468"/>
    <w:rsid w:val="00C13EDC"/>
    <w:rsid w:val="00C15AB4"/>
    <w:rsid w:val="00C15AF3"/>
    <w:rsid w:val="00C206C0"/>
    <w:rsid w:val="00C20E45"/>
    <w:rsid w:val="00C24562"/>
    <w:rsid w:val="00C24F78"/>
    <w:rsid w:val="00C251F7"/>
    <w:rsid w:val="00C25F36"/>
    <w:rsid w:val="00C268BB"/>
    <w:rsid w:val="00C279E1"/>
    <w:rsid w:val="00C27F5F"/>
    <w:rsid w:val="00C31D30"/>
    <w:rsid w:val="00C34281"/>
    <w:rsid w:val="00C359E8"/>
    <w:rsid w:val="00C36010"/>
    <w:rsid w:val="00C361FE"/>
    <w:rsid w:val="00C370B6"/>
    <w:rsid w:val="00C37D9B"/>
    <w:rsid w:val="00C40B05"/>
    <w:rsid w:val="00C4324B"/>
    <w:rsid w:val="00C43DD1"/>
    <w:rsid w:val="00C43FAB"/>
    <w:rsid w:val="00C45960"/>
    <w:rsid w:val="00C45D2F"/>
    <w:rsid w:val="00C46EEB"/>
    <w:rsid w:val="00C511B0"/>
    <w:rsid w:val="00C5210F"/>
    <w:rsid w:val="00C56A97"/>
    <w:rsid w:val="00C57CC6"/>
    <w:rsid w:val="00C603DE"/>
    <w:rsid w:val="00C62331"/>
    <w:rsid w:val="00C629B1"/>
    <w:rsid w:val="00C62AD7"/>
    <w:rsid w:val="00C631E2"/>
    <w:rsid w:val="00C65DC0"/>
    <w:rsid w:val="00C70F86"/>
    <w:rsid w:val="00C710BD"/>
    <w:rsid w:val="00C719CB"/>
    <w:rsid w:val="00C71D99"/>
    <w:rsid w:val="00C72205"/>
    <w:rsid w:val="00C72EDC"/>
    <w:rsid w:val="00C73363"/>
    <w:rsid w:val="00C74591"/>
    <w:rsid w:val="00C779DB"/>
    <w:rsid w:val="00C82BD6"/>
    <w:rsid w:val="00C84FAF"/>
    <w:rsid w:val="00C96278"/>
    <w:rsid w:val="00CA0169"/>
    <w:rsid w:val="00CA08B0"/>
    <w:rsid w:val="00CA1633"/>
    <w:rsid w:val="00CA1950"/>
    <w:rsid w:val="00CA1E5F"/>
    <w:rsid w:val="00CA31AA"/>
    <w:rsid w:val="00CA375F"/>
    <w:rsid w:val="00CA4285"/>
    <w:rsid w:val="00CA441E"/>
    <w:rsid w:val="00CA50A1"/>
    <w:rsid w:val="00CA789F"/>
    <w:rsid w:val="00CB1E5D"/>
    <w:rsid w:val="00CB2566"/>
    <w:rsid w:val="00CB2A52"/>
    <w:rsid w:val="00CB2B02"/>
    <w:rsid w:val="00CB2E19"/>
    <w:rsid w:val="00CB6E90"/>
    <w:rsid w:val="00CB7B47"/>
    <w:rsid w:val="00CC37E1"/>
    <w:rsid w:val="00CC406D"/>
    <w:rsid w:val="00CC4A8D"/>
    <w:rsid w:val="00CC52C9"/>
    <w:rsid w:val="00CC79AC"/>
    <w:rsid w:val="00CD130C"/>
    <w:rsid w:val="00CD2477"/>
    <w:rsid w:val="00CD378D"/>
    <w:rsid w:val="00CD4028"/>
    <w:rsid w:val="00CD44A1"/>
    <w:rsid w:val="00CD6E39"/>
    <w:rsid w:val="00CD7453"/>
    <w:rsid w:val="00CD75AB"/>
    <w:rsid w:val="00CD75D7"/>
    <w:rsid w:val="00CE00CC"/>
    <w:rsid w:val="00CE1BF7"/>
    <w:rsid w:val="00CE2A5B"/>
    <w:rsid w:val="00CE394B"/>
    <w:rsid w:val="00CE53E0"/>
    <w:rsid w:val="00CE6F77"/>
    <w:rsid w:val="00CF0D96"/>
    <w:rsid w:val="00CF1F75"/>
    <w:rsid w:val="00CF2B83"/>
    <w:rsid w:val="00CF2CFE"/>
    <w:rsid w:val="00CF5277"/>
    <w:rsid w:val="00CF6E91"/>
    <w:rsid w:val="00CF7AE6"/>
    <w:rsid w:val="00CF7B87"/>
    <w:rsid w:val="00D0331E"/>
    <w:rsid w:val="00D036EE"/>
    <w:rsid w:val="00D04FC5"/>
    <w:rsid w:val="00D055E5"/>
    <w:rsid w:val="00D065FA"/>
    <w:rsid w:val="00D0712C"/>
    <w:rsid w:val="00D07879"/>
    <w:rsid w:val="00D11B7B"/>
    <w:rsid w:val="00D1206D"/>
    <w:rsid w:val="00D12472"/>
    <w:rsid w:val="00D12965"/>
    <w:rsid w:val="00D14D7E"/>
    <w:rsid w:val="00D15097"/>
    <w:rsid w:val="00D158EB"/>
    <w:rsid w:val="00D15934"/>
    <w:rsid w:val="00D177E3"/>
    <w:rsid w:val="00D17D3F"/>
    <w:rsid w:val="00D2069B"/>
    <w:rsid w:val="00D2142C"/>
    <w:rsid w:val="00D216FD"/>
    <w:rsid w:val="00D25BCD"/>
    <w:rsid w:val="00D279AD"/>
    <w:rsid w:val="00D30A5C"/>
    <w:rsid w:val="00D30C4A"/>
    <w:rsid w:val="00D31F9D"/>
    <w:rsid w:val="00D32B8C"/>
    <w:rsid w:val="00D34163"/>
    <w:rsid w:val="00D35DFA"/>
    <w:rsid w:val="00D36609"/>
    <w:rsid w:val="00D373BE"/>
    <w:rsid w:val="00D37AC3"/>
    <w:rsid w:val="00D37D31"/>
    <w:rsid w:val="00D422AF"/>
    <w:rsid w:val="00D42321"/>
    <w:rsid w:val="00D43E76"/>
    <w:rsid w:val="00D4458E"/>
    <w:rsid w:val="00D45799"/>
    <w:rsid w:val="00D45A37"/>
    <w:rsid w:val="00D45AE0"/>
    <w:rsid w:val="00D46288"/>
    <w:rsid w:val="00D47274"/>
    <w:rsid w:val="00D47B34"/>
    <w:rsid w:val="00D50045"/>
    <w:rsid w:val="00D507E2"/>
    <w:rsid w:val="00D50D4F"/>
    <w:rsid w:val="00D5371B"/>
    <w:rsid w:val="00D53B91"/>
    <w:rsid w:val="00D53D56"/>
    <w:rsid w:val="00D54566"/>
    <w:rsid w:val="00D55BD5"/>
    <w:rsid w:val="00D56ED6"/>
    <w:rsid w:val="00D56F7C"/>
    <w:rsid w:val="00D57457"/>
    <w:rsid w:val="00D5797C"/>
    <w:rsid w:val="00D6027A"/>
    <w:rsid w:val="00D62462"/>
    <w:rsid w:val="00D64580"/>
    <w:rsid w:val="00D6640C"/>
    <w:rsid w:val="00D670E1"/>
    <w:rsid w:val="00D67A20"/>
    <w:rsid w:val="00D70097"/>
    <w:rsid w:val="00D717A5"/>
    <w:rsid w:val="00D71A40"/>
    <w:rsid w:val="00D71C53"/>
    <w:rsid w:val="00D7388A"/>
    <w:rsid w:val="00D74D9D"/>
    <w:rsid w:val="00D76317"/>
    <w:rsid w:val="00D77112"/>
    <w:rsid w:val="00D8244F"/>
    <w:rsid w:val="00D82CAA"/>
    <w:rsid w:val="00D83118"/>
    <w:rsid w:val="00D84CDC"/>
    <w:rsid w:val="00D85B68"/>
    <w:rsid w:val="00D8755C"/>
    <w:rsid w:val="00D877BA"/>
    <w:rsid w:val="00D91256"/>
    <w:rsid w:val="00D93FE7"/>
    <w:rsid w:val="00D96CA6"/>
    <w:rsid w:val="00DA5A3B"/>
    <w:rsid w:val="00DA6477"/>
    <w:rsid w:val="00DA6AFC"/>
    <w:rsid w:val="00DA7D1F"/>
    <w:rsid w:val="00DA7DC2"/>
    <w:rsid w:val="00DB0527"/>
    <w:rsid w:val="00DB23EA"/>
    <w:rsid w:val="00DB2489"/>
    <w:rsid w:val="00DB2F67"/>
    <w:rsid w:val="00DB5A30"/>
    <w:rsid w:val="00DB753F"/>
    <w:rsid w:val="00DB78EB"/>
    <w:rsid w:val="00DB7902"/>
    <w:rsid w:val="00DC07A8"/>
    <w:rsid w:val="00DC4232"/>
    <w:rsid w:val="00DC7719"/>
    <w:rsid w:val="00DD0309"/>
    <w:rsid w:val="00DD2634"/>
    <w:rsid w:val="00DD2727"/>
    <w:rsid w:val="00DD2CE1"/>
    <w:rsid w:val="00DD31DE"/>
    <w:rsid w:val="00DD359B"/>
    <w:rsid w:val="00DD6143"/>
    <w:rsid w:val="00DD6382"/>
    <w:rsid w:val="00DD64B4"/>
    <w:rsid w:val="00DD70AB"/>
    <w:rsid w:val="00DE0035"/>
    <w:rsid w:val="00DE16C6"/>
    <w:rsid w:val="00DE3086"/>
    <w:rsid w:val="00DE33C4"/>
    <w:rsid w:val="00DE366C"/>
    <w:rsid w:val="00DE4FB9"/>
    <w:rsid w:val="00DE6076"/>
    <w:rsid w:val="00DE730E"/>
    <w:rsid w:val="00DF0EDC"/>
    <w:rsid w:val="00DF144C"/>
    <w:rsid w:val="00DF36D6"/>
    <w:rsid w:val="00DF42FF"/>
    <w:rsid w:val="00DF4880"/>
    <w:rsid w:val="00DF55BF"/>
    <w:rsid w:val="00DF77AB"/>
    <w:rsid w:val="00E0579C"/>
    <w:rsid w:val="00E06F05"/>
    <w:rsid w:val="00E0779B"/>
    <w:rsid w:val="00E1104D"/>
    <w:rsid w:val="00E11BA3"/>
    <w:rsid w:val="00E12EBE"/>
    <w:rsid w:val="00E1357A"/>
    <w:rsid w:val="00E15AF1"/>
    <w:rsid w:val="00E164F3"/>
    <w:rsid w:val="00E16672"/>
    <w:rsid w:val="00E177FE"/>
    <w:rsid w:val="00E2111E"/>
    <w:rsid w:val="00E21142"/>
    <w:rsid w:val="00E23D09"/>
    <w:rsid w:val="00E25500"/>
    <w:rsid w:val="00E25583"/>
    <w:rsid w:val="00E258AC"/>
    <w:rsid w:val="00E26940"/>
    <w:rsid w:val="00E302B8"/>
    <w:rsid w:val="00E3108C"/>
    <w:rsid w:val="00E31BAE"/>
    <w:rsid w:val="00E31F22"/>
    <w:rsid w:val="00E32088"/>
    <w:rsid w:val="00E33A70"/>
    <w:rsid w:val="00E359EE"/>
    <w:rsid w:val="00E3720D"/>
    <w:rsid w:val="00E37C60"/>
    <w:rsid w:val="00E40948"/>
    <w:rsid w:val="00E42999"/>
    <w:rsid w:val="00E435B8"/>
    <w:rsid w:val="00E443C5"/>
    <w:rsid w:val="00E44D1E"/>
    <w:rsid w:val="00E472C0"/>
    <w:rsid w:val="00E47E0D"/>
    <w:rsid w:val="00E5317F"/>
    <w:rsid w:val="00E531FC"/>
    <w:rsid w:val="00E53412"/>
    <w:rsid w:val="00E5413E"/>
    <w:rsid w:val="00E568A2"/>
    <w:rsid w:val="00E57261"/>
    <w:rsid w:val="00E6004D"/>
    <w:rsid w:val="00E6130E"/>
    <w:rsid w:val="00E62277"/>
    <w:rsid w:val="00E63528"/>
    <w:rsid w:val="00E64795"/>
    <w:rsid w:val="00E65091"/>
    <w:rsid w:val="00E6582B"/>
    <w:rsid w:val="00E660E9"/>
    <w:rsid w:val="00E66C05"/>
    <w:rsid w:val="00E66E62"/>
    <w:rsid w:val="00E66F0D"/>
    <w:rsid w:val="00E70BBD"/>
    <w:rsid w:val="00E71A81"/>
    <w:rsid w:val="00E72B75"/>
    <w:rsid w:val="00E7392E"/>
    <w:rsid w:val="00E74A85"/>
    <w:rsid w:val="00E74E31"/>
    <w:rsid w:val="00E75E67"/>
    <w:rsid w:val="00E764E4"/>
    <w:rsid w:val="00E806D3"/>
    <w:rsid w:val="00E80F58"/>
    <w:rsid w:val="00E81978"/>
    <w:rsid w:val="00E82AA7"/>
    <w:rsid w:val="00E875AB"/>
    <w:rsid w:val="00E87B37"/>
    <w:rsid w:val="00E90649"/>
    <w:rsid w:val="00E9134D"/>
    <w:rsid w:val="00E9218B"/>
    <w:rsid w:val="00E92E53"/>
    <w:rsid w:val="00E9470E"/>
    <w:rsid w:val="00E951A3"/>
    <w:rsid w:val="00E95330"/>
    <w:rsid w:val="00E955A8"/>
    <w:rsid w:val="00E95751"/>
    <w:rsid w:val="00EA18F4"/>
    <w:rsid w:val="00EA3498"/>
    <w:rsid w:val="00EA3DDE"/>
    <w:rsid w:val="00EA42D1"/>
    <w:rsid w:val="00EA5D28"/>
    <w:rsid w:val="00EA6EA7"/>
    <w:rsid w:val="00EA7444"/>
    <w:rsid w:val="00EB0E78"/>
    <w:rsid w:val="00EB29A2"/>
    <w:rsid w:val="00EB3011"/>
    <w:rsid w:val="00EB3A8F"/>
    <w:rsid w:val="00EB4847"/>
    <w:rsid w:val="00EB50BA"/>
    <w:rsid w:val="00EB557A"/>
    <w:rsid w:val="00EB61CE"/>
    <w:rsid w:val="00EB6E49"/>
    <w:rsid w:val="00EB71A5"/>
    <w:rsid w:val="00EB760D"/>
    <w:rsid w:val="00EC0A66"/>
    <w:rsid w:val="00EC1131"/>
    <w:rsid w:val="00EC1B0B"/>
    <w:rsid w:val="00EC2CCB"/>
    <w:rsid w:val="00EC2F49"/>
    <w:rsid w:val="00EC4BB8"/>
    <w:rsid w:val="00EC5747"/>
    <w:rsid w:val="00EC7ACA"/>
    <w:rsid w:val="00EC7C80"/>
    <w:rsid w:val="00ED10C6"/>
    <w:rsid w:val="00ED157A"/>
    <w:rsid w:val="00ED1C95"/>
    <w:rsid w:val="00ED31B5"/>
    <w:rsid w:val="00ED44F9"/>
    <w:rsid w:val="00ED58AC"/>
    <w:rsid w:val="00ED5EDB"/>
    <w:rsid w:val="00ED670C"/>
    <w:rsid w:val="00ED6D4E"/>
    <w:rsid w:val="00ED76F5"/>
    <w:rsid w:val="00EE33D5"/>
    <w:rsid w:val="00EE3EF9"/>
    <w:rsid w:val="00EE481C"/>
    <w:rsid w:val="00EE549C"/>
    <w:rsid w:val="00EE5CB7"/>
    <w:rsid w:val="00EE603E"/>
    <w:rsid w:val="00EE6605"/>
    <w:rsid w:val="00EE7951"/>
    <w:rsid w:val="00EF0A1C"/>
    <w:rsid w:val="00EF1D5E"/>
    <w:rsid w:val="00EF1ECA"/>
    <w:rsid w:val="00EF20F6"/>
    <w:rsid w:val="00EF2647"/>
    <w:rsid w:val="00EF2D75"/>
    <w:rsid w:val="00F0004E"/>
    <w:rsid w:val="00F00C43"/>
    <w:rsid w:val="00F02625"/>
    <w:rsid w:val="00F10206"/>
    <w:rsid w:val="00F1115B"/>
    <w:rsid w:val="00F11892"/>
    <w:rsid w:val="00F1224C"/>
    <w:rsid w:val="00F12530"/>
    <w:rsid w:val="00F13519"/>
    <w:rsid w:val="00F15655"/>
    <w:rsid w:val="00F16451"/>
    <w:rsid w:val="00F20451"/>
    <w:rsid w:val="00F20769"/>
    <w:rsid w:val="00F21159"/>
    <w:rsid w:val="00F22D3E"/>
    <w:rsid w:val="00F2312C"/>
    <w:rsid w:val="00F23404"/>
    <w:rsid w:val="00F240F3"/>
    <w:rsid w:val="00F25790"/>
    <w:rsid w:val="00F266B7"/>
    <w:rsid w:val="00F2713A"/>
    <w:rsid w:val="00F2789D"/>
    <w:rsid w:val="00F27EF6"/>
    <w:rsid w:val="00F33824"/>
    <w:rsid w:val="00F33887"/>
    <w:rsid w:val="00F33D2C"/>
    <w:rsid w:val="00F34CB9"/>
    <w:rsid w:val="00F34E3C"/>
    <w:rsid w:val="00F365D8"/>
    <w:rsid w:val="00F379B7"/>
    <w:rsid w:val="00F42F26"/>
    <w:rsid w:val="00F4367D"/>
    <w:rsid w:val="00F44021"/>
    <w:rsid w:val="00F44C91"/>
    <w:rsid w:val="00F4771B"/>
    <w:rsid w:val="00F52366"/>
    <w:rsid w:val="00F525FA"/>
    <w:rsid w:val="00F542C4"/>
    <w:rsid w:val="00F54E25"/>
    <w:rsid w:val="00F555A2"/>
    <w:rsid w:val="00F555A9"/>
    <w:rsid w:val="00F5596C"/>
    <w:rsid w:val="00F57CA0"/>
    <w:rsid w:val="00F612C2"/>
    <w:rsid w:val="00F633CD"/>
    <w:rsid w:val="00F64051"/>
    <w:rsid w:val="00F66289"/>
    <w:rsid w:val="00F6645C"/>
    <w:rsid w:val="00F71267"/>
    <w:rsid w:val="00F72365"/>
    <w:rsid w:val="00F7371B"/>
    <w:rsid w:val="00F73E81"/>
    <w:rsid w:val="00F750A2"/>
    <w:rsid w:val="00F7600C"/>
    <w:rsid w:val="00F763C8"/>
    <w:rsid w:val="00F76959"/>
    <w:rsid w:val="00F76FEC"/>
    <w:rsid w:val="00F8116B"/>
    <w:rsid w:val="00F811D9"/>
    <w:rsid w:val="00F82EB5"/>
    <w:rsid w:val="00F8363B"/>
    <w:rsid w:val="00F83A36"/>
    <w:rsid w:val="00F8733F"/>
    <w:rsid w:val="00F904B7"/>
    <w:rsid w:val="00F91391"/>
    <w:rsid w:val="00F9187A"/>
    <w:rsid w:val="00F91958"/>
    <w:rsid w:val="00F91BDA"/>
    <w:rsid w:val="00F9242F"/>
    <w:rsid w:val="00F93845"/>
    <w:rsid w:val="00F95176"/>
    <w:rsid w:val="00F954AE"/>
    <w:rsid w:val="00F9697A"/>
    <w:rsid w:val="00F97A64"/>
    <w:rsid w:val="00FA00A5"/>
    <w:rsid w:val="00FA14CC"/>
    <w:rsid w:val="00FA2BF4"/>
    <w:rsid w:val="00FA5002"/>
    <w:rsid w:val="00FA5428"/>
    <w:rsid w:val="00FA59EC"/>
    <w:rsid w:val="00FA5C31"/>
    <w:rsid w:val="00FA77AB"/>
    <w:rsid w:val="00FA7FD5"/>
    <w:rsid w:val="00FB09D1"/>
    <w:rsid w:val="00FB0BBE"/>
    <w:rsid w:val="00FB28BE"/>
    <w:rsid w:val="00FB4CEC"/>
    <w:rsid w:val="00FB65CF"/>
    <w:rsid w:val="00FB7897"/>
    <w:rsid w:val="00FB7BA3"/>
    <w:rsid w:val="00FC01A0"/>
    <w:rsid w:val="00FC0858"/>
    <w:rsid w:val="00FC1A9F"/>
    <w:rsid w:val="00FC73FF"/>
    <w:rsid w:val="00FD12F5"/>
    <w:rsid w:val="00FD1773"/>
    <w:rsid w:val="00FD21F3"/>
    <w:rsid w:val="00FD2D45"/>
    <w:rsid w:val="00FE1FC5"/>
    <w:rsid w:val="00FE39E7"/>
    <w:rsid w:val="00FE4564"/>
    <w:rsid w:val="00FE51DC"/>
    <w:rsid w:val="00FE66A3"/>
    <w:rsid w:val="00FF2002"/>
    <w:rsid w:val="00FF22F0"/>
    <w:rsid w:val="00FF376E"/>
    <w:rsid w:val="00FF4F86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06E8923"/>
  <w15:chartTrackingRefBased/>
  <w15:docId w15:val="{72A26BBF-FDBD-4F7F-B6CE-4F6F085E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618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8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88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4723E"/>
    <w:pPr>
      <w:spacing w:after="100"/>
      <w:ind w:left="480"/>
    </w:pPr>
  </w:style>
  <w:style w:type="character" w:customStyle="1" w:styleId="gnkrckgcgsb">
    <w:name w:val="gnkrckgcgsb"/>
    <w:basedOn w:val="DefaultParagraphFont"/>
    <w:rsid w:val="008B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ra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34E76FC038486F830834A1789FD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757D-81D4-4267-8658-3ED717237BB9}"/>
      </w:docPartPr>
      <w:docPartBody>
        <w:p w:rsidR="00153F82" w:rsidRDefault="00153F82">
          <w:pPr>
            <w:pStyle w:val="2234E76FC038486F830834A1789FD1A9"/>
          </w:pPr>
          <w:r>
            <w:t>[Title Here, up to 12 Words, on One to Two Lines]</w:t>
          </w:r>
        </w:p>
      </w:docPartBody>
    </w:docPart>
    <w:docPart>
      <w:docPartPr>
        <w:name w:val="71F39B21B92443FEAE063827E32B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F765-24CA-4C3C-8119-FC883A33E48A}"/>
      </w:docPartPr>
      <w:docPartBody>
        <w:p w:rsidR="00153F82" w:rsidRDefault="00153F82">
          <w:pPr>
            <w:pStyle w:val="71F39B21B92443FEAE063827E32B4ABD"/>
          </w:pPr>
          <w:r>
            <w:t>Abstract</w:t>
          </w:r>
        </w:p>
      </w:docPartBody>
    </w:docPart>
    <w:docPart>
      <w:docPartPr>
        <w:name w:val="4A23DCBE42F444998BCF8CAB3343E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A122-12A4-405B-B31C-356BD72ABA37}"/>
      </w:docPartPr>
      <w:docPartBody>
        <w:p w:rsidR="00153F82" w:rsidRDefault="00153F82">
          <w:pPr>
            <w:pStyle w:val="4A23DCBE42F444998BCF8CAB3343E144"/>
          </w:pPr>
          <w:r>
            <w:t>[Title Here, up to 12 Words, on One to Two Lines]</w:t>
          </w:r>
        </w:p>
      </w:docPartBody>
    </w:docPart>
    <w:docPart>
      <w:docPartPr>
        <w:name w:val="AD0BEE73CAF5413E847B95FF9A86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69ACA-7158-48ED-974F-020A7EED6F0A}"/>
      </w:docPartPr>
      <w:docPartBody>
        <w:p w:rsidR="00153F82" w:rsidRDefault="00153F82">
          <w:pPr>
            <w:pStyle w:val="AD0BEE73CAF5413E847B95FF9A86F6BE"/>
          </w:pPr>
          <w:r w:rsidRPr="005D3A03">
            <w:t>Figures title:</w:t>
          </w:r>
        </w:p>
      </w:docPartBody>
    </w:docPart>
    <w:docPart>
      <w:docPartPr>
        <w:name w:val="1B86D8DBEB2F42E6A145FB7DBB1B8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0974-421F-4B9A-9B98-159B8B983E32}"/>
      </w:docPartPr>
      <w:docPartBody>
        <w:p w:rsidR="00153F82" w:rsidRDefault="00153F82">
          <w:pPr>
            <w:pStyle w:val="1B86D8DBEB2F42E6A145FB7DBB1B8D92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82"/>
    <w:rsid w:val="0009300D"/>
    <w:rsid w:val="00110222"/>
    <w:rsid w:val="00153F82"/>
    <w:rsid w:val="00243C59"/>
    <w:rsid w:val="004F2D62"/>
    <w:rsid w:val="00562043"/>
    <w:rsid w:val="00760F71"/>
    <w:rsid w:val="008334F6"/>
    <w:rsid w:val="008C3B4A"/>
    <w:rsid w:val="00C74F3C"/>
    <w:rsid w:val="00D238DB"/>
    <w:rsid w:val="00E437D7"/>
    <w:rsid w:val="00F5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4E76FC038486F830834A1789FD1A9">
    <w:name w:val="2234E76FC038486F830834A1789FD1A9"/>
  </w:style>
  <w:style w:type="paragraph" w:customStyle="1" w:styleId="6836C622B81C46998A5D85527997E990">
    <w:name w:val="6836C622B81C46998A5D85527997E990"/>
  </w:style>
  <w:style w:type="paragraph" w:customStyle="1" w:styleId="78867A5797B64AC386B4D5BCD0B7C265">
    <w:name w:val="78867A5797B64AC386B4D5BCD0B7C265"/>
  </w:style>
  <w:style w:type="paragraph" w:customStyle="1" w:styleId="E84DA72B09A94991B0731203C22C3338">
    <w:name w:val="E84DA72B09A94991B0731203C22C3338"/>
  </w:style>
  <w:style w:type="paragraph" w:customStyle="1" w:styleId="770FD4BC9FB14C038E748731C72ABAA3">
    <w:name w:val="770FD4BC9FB14C038E748731C72ABAA3"/>
  </w:style>
  <w:style w:type="paragraph" w:customStyle="1" w:styleId="71F39B21B92443FEAE063827E32B4ABD">
    <w:name w:val="71F39B21B92443FEAE063827E32B4AB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3E57DAA6064463682C8CF503438109B">
    <w:name w:val="D3E57DAA6064463682C8CF503438109B"/>
  </w:style>
  <w:style w:type="paragraph" w:customStyle="1" w:styleId="24177C234505490EA266FC73FDFABC1E">
    <w:name w:val="24177C234505490EA266FC73FDFABC1E"/>
  </w:style>
  <w:style w:type="paragraph" w:customStyle="1" w:styleId="4A23DCBE42F444998BCF8CAB3343E144">
    <w:name w:val="4A23DCBE42F444998BCF8CAB3343E144"/>
  </w:style>
  <w:style w:type="paragraph" w:customStyle="1" w:styleId="1E11ADF69E094E96B66BF737AE4C7A66">
    <w:name w:val="1E11ADF69E094E96B66BF737AE4C7A66"/>
  </w:style>
  <w:style w:type="paragraph" w:customStyle="1" w:styleId="9E1FCC139A844B8399A5F9794E2254F3">
    <w:name w:val="9E1FCC139A844B8399A5F9794E2254F3"/>
  </w:style>
  <w:style w:type="paragraph" w:customStyle="1" w:styleId="FFC4098DAF3C42F3BEB9355F11DB51F1">
    <w:name w:val="FFC4098DAF3C42F3BEB9355F11DB51F1"/>
  </w:style>
  <w:style w:type="paragraph" w:customStyle="1" w:styleId="8C0513D308F746B9A2E2F013CB91DFC6">
    <w:name w:val="8C0513D308F746B9A2E2F013CB91DFC6"/>
  </w:style>
  <w:style w:type="paragraph" w:customStyle="1" w:styleId="7ABC97F3D74B43DFBCB56B53D557EC4B">
    <w:name w:val="7ABC97F3D74B43DFBCB56B53D557EC4B"/>
  </w:style>
  <w:style w:type="paragraph" w:customStyle="1" w:styleId="1F312A675CC348839963D21096C4B7C2">
    <w:name w:val="1F312A675CC348839963D21096C4B7C2"/>
  </w:style>
  <w:style w:type="paragraph" w:customStyle="1" w:styleId="9CB565F57CA949BD96C6315037F57610">
    <w:name w:val="9CB565F57CA949BD96C6315037F57610"/>
  </w:style>
  <w:style w:type="paragraph" w:customStyle="1" w:styleId="E7F8F7D4EE7142948F256834B189ED43">
    <w:name w:val="E7F8F7D4EE7142948F256834B189ED43"/>
  </w:style>
  <w:style w:type="paragraph" w:customStyle="1" w:styleId="92817BF2B30548F28090103347E99F4A">
    <w:name w:val="92817BF2B30548F28090103347E99F4A"/>
  </w:style>
  <w:style w:type="paragraph" w:customStyle="1" w:styleId="1588A75506D847EA82788B95522FAE3D">
    <w:name w:val="1588A75506D847EA82788B95522FAE3D"/>
  </w:style>
  <w:style w:type="paragraph" w:customStyle="1" w:styleId="2E0C82ED1A8D4E12B3C2D4600D1B19D0">
    <w:name w:val="2E0C82ED1A8D4E12B3C2D4600D1B19D0"/>
  </w:style>
  <w:style w:type="paragraph" w:customStyle="1" w:styleId="136C759B30B54F9880A98317C6759CC4">
    <w:name w:val="136C759B30B54F9880A98317C6759CC4"/>
  </w:style>
  <w:style w:type="paragraph" w:customStyle="1" w:styleId="1B981007E37249E38178C2997A27F50C">
    <w:name w:val="1B981007E37249E38178C2997A27F50C"/>
  </w:style>
  <w:style w:type="paragraph" w:customStyle="1" w:styleId="D40A87E820724A3C89EA52B4DA840B57">
    <w:name w:val="D40A87E820724A3C89EA52B4DA840B57"/>
  </w:style>
  <w:style w:type="paragraph" w:customStyle="1" w:styleId="1AE2908DA9224B3E8C93FB261346EF39">
    <w:name w:val="1AE2908DA9224B3E8C93FB261346EF39"/>
  </w:style>
  <w:style w:type="paragraph" w:customStyle="1" w:styleId="0FB14D59BEDB48929F1997BC7FEEAD6E">
    <w:name w:val="0FB14D59BEDB48929F1997BC7FEEAD6E"/>
  </w:style>
  <w:style w:type="paragraph" w:customStyle="1" w:styleId="437F88AF6B254778A454FE4B11EC90F0">
    <w:name w:val="437F88AF6B254778A454FE4B11EC90F0"/>
  </w:style>
  <w:style w:type="paragraph" w:customStyle="1" w:styleId="5DA8495DDFD84175B13B73F0BC1CA5AE">
    <w:name w:val="5DA8495DDFD84175B13B73F0BC1CA5AE"/>
  </w:style>
  <w:style w:type="paragraph" w:customStyle="1" w:styleId="EA768787956443A3B4F688F256C0F5DB">
    <w:name w:val="EA768787956443A3B4F688F256C0F5DB"/>
  </w:style>
  <w:style w:type="paragraph" w:customStyle="1" w:styleId="DEB2D312F0944C41B3DFFF6BBA127B2C">
    <w:name w:val="DEB2D312F0944C41B3DFFF6BBA127B2C"/>
  </w:style>
  <w:style w:type="paragraph" w:customStyle="1" w:styleId="D86DC1C40B5C411E82F31BCF8A0B3F38">
    <w:name w:val="D86DC1C40B5C411E82F31BCF8A0B3F38"/>
  </w:style>
  <w:style w:type="paragraph" w:customStyle="1" w:styleId="B3335AA69DED4316B5FA4C9398DB037A">
    <w:name w:val="B3335AA69DED4316B5FA4C9398DB037A"/>
  </w:style>
  <w:style w:type="paragraph" w:customStyle="1" w:styleId="CFCC80DFE85148D6B9487AC00F312B73">
    <w:name w:val="CFCC80DFE85148D6B9487AC00F312B73"/>
  </w:style>
  <w:style w:type="paragraph" w:customStyle="1" w:styleId="A18D6B0900144F05A79B4521A9BCF5A4">
    <w:name w:val="A18D6B0900144F05A79B4521A9BCF5A4"/>
  </w:style>
  <w:style w:type="paragraph" w:customStyle="1" w:styleId="6F5ADA53A92840BDBB78256317E07BE1">
    <w:name w:val="6F5ADA53A92840BDBB78256317E07BE1"/>
  </w:style>
  <w:style w:type="paragraph" w:customStyle="1" w:styleId="3A7851F5B0F741C9AE94093C0235B5CC">
    <w:name w:val="3A7851F5B0F741C9AE94093C0235B5CC"/>
  </w:style>
  <w:style w:type="paragraph" w:customStyle="1" w:styleId="EC11F54C363E4462A3A6E749FC075299">
    <w:name w:val="EC11F54C363E4462A3A6E749FC075299"/>
  </w:style>
  <w:style w:type="paragraph" w:customStyle="1" w:styleId="AE332C007699465FABA952251F3316B9">
    <w:name w:val="AE332C007699465FABA952251F3316B9"/>
  </w:style>
  <w:style w:type="paragraph" w:customStyle="1" w:styleId="19C9C3D4DF1F4CC99BA5632790E2B777">
    <w:name w:val="19C9C3D4DF1F4CC99BA5632790E2B777"/>
  </w:style>
  <w:style w:type="paragraph" w:customStyle="1" w:styleId="FB17EDA718204DB5AE37833640F81BDB">
    <w:name w:val="FB17EDA718204DB5AE37833640F81BDB"/>
  </w:style>
  <w:style w:type="paragraph" w:customStyle="1" w:styleId="92F8D8B8BC854BB5A3211C0A4E3628E9">
    <w:name w:val="92F8D8B8BC854BB5A3211C0A4E3628E9"/>
  </w:style>
  <w:style w:type="paragraph" w:customStyle="1" w:styleId="543017DA6A6F40079E4275493CFD3911">
    <w:name w:val="543017DA6A6F40079E4275493CFD3911"/>
  </w:style>
  <w:style w:type="paragraph" w:customStyle="1" w:styleId="727E65932023474CB02E8EBE32098E54">
    <w:name w:val="727E65932023474CB02E8EBE32098E54"/>
  </w:style>
  <w:style w:type="paragraph" w:customStyle="1" w:styleId="B98DAD2EA6AF4BDD821E51F290EBE650">
    <w:name w:val="B98DAD2EA6AF4BDD821E51F290EBE650"/>
  </w:style>
  <w:style w:type="paragraph" w:customStyle="1" w:styleId="E6A017691AB44E9298F6833F2D3DD59D">
    <w:name w:val="E6A017691AB44E9298F6833F2D3DD59D"/>
  </w:style>
  <w:style w:type="paragraph" w:customStyle="1" w:styleId="312B45F4102F42D8B969D54BCA260EEB">
    <w:name w:val="312B45F4102F42D8B969D54BCA260EEB"/>
  </w:style>
  <w:style w:type="paragraph" w:customStyle="1" w:styleId="B2C0F884787C48A49283B1702E9D593B">
    <w:name w:val="B2C0F884787C48A49283B1702E9D593B"/>
  </w:style>
  <w:style w:type="paragraph" w:customStyle="1" w:styleId="2DE31AD85AB1417696CD1AEA0252F836">
    <w:name w:val="2DE31AD85AB1417696CD1AEA0252F836"/>
  </w:style>
  <w:style w:type="paragraph" w:customStyle="1" w:styleId="14B941DFDF174452BDE8FEC0626FBADA">
    <w:name w:val="14B941DFDF174452BDE8FEC0626FBADA"/>
  </w:style>
  <w:style w:type="paragraph" w:customStyle="1" w:styleId="B208A3BBC4794142A1542E14CCEB87D5">
    <w:name w:val="B208A3BBC4794142A1542E14CCEB87D5"/>
  </w:style>
  <w:style w:type="paragraph" w:customStyle="1" w:styleId="C71ED1E2743B47B69DC892FFB1577404">
    <w:name w:val="C71ED1E2743B47B69DC892FFB1577404"/>
  </w:style>
  <w:style w:type="paragraph" w:customStyle="1" w:styleId="B792DC1BD7FE4FA9969CF1901EAF93A9">
    <w:name w:val="B792DC1BD7FE4FA9969CF1901EAF93A9"/>
  </w:style>
  <w:style w:type="paragraph" w:customStyle="1" w:styleId="F498EDAF500E4132A1519B05BDEF46CD">
    <w:name w:val="F498EDAF500E4132A1519B05BDEF46CD"/>
  </w:style>
  <w:style w:type="paragraph" w:customStyle="1" w:styleId="8737A001ADE44400B89478D77FEC0E59">
    <w:name w:val="8737A001ADE44400B89478D77FEC0E59"/>
  </w:style>
  <w:style w:type="paragraph" w:customStyle="1" w:styleId="0346D1E29EC048DCB520D0423EE7077F">
    <w:name w:val="0346D1E29EC048DCB520D0423EE7077F"/>
  </w:style>
  <w:style w:type="paragraph" w:customStyle="1" w:styleId="5F40E1F95C594492978EAC21F990D64C">
    <w:name w:val="5F40E1F95C594492978EAC21F990D64C"/>
  </w:style>
  <w:style w:type="paragraph" w:customStyle="1" w:styleId="6FFEF88690A0441E995018BC3D1932F4">
    <w:name w:val="6FFEF88690A0441E995018BC3D1932F4"/>
  </w:style>
  <w:style w:type="paragraph" w:customStyle="1" w:styleId="16AF1D69531A4747892A5B9CAF89B543">
    <w:name w:val="16AF1D69531A4747892A5B9CAF89B543"/>
  </w:style>
  <w:style w:type="paragraph" w:customStyle="1" w:styleId="06AFDA04A54147278A8BD8E96FAC0EC5">
    <w:name w:val="06AFDA04A54147278A8BD8E96FAC0EC5"/>
  </w:style>
  <w:style w:type="paragraph" w:customStyle="1" w:styleId="8CA84CB6E9F64B4B9EDF73D63A65C999">
    <w:name w:val="8CA84CB6E9F64B4B9EDF73D63A65C999"/>
  </w:style>
  <w:style w:type="paragraph" w:customStyle="1" w:styleId="8580AFCCB1324EBFBA22606E4A03FB39">
    <w:name w:val="8580AFCCB1324EBFBA22606E4A03FB39"/>
  </w:style>
  <w:style w:type="paragraph" w:customStyle="1" w:styleId="2702AE492A6B4154BC2C402E9A0F5F8C">
    <w:name w:val="2702AE492A6B4154BC2C402E9A0F5F8C"/>
  </w:style>
  <w:style w:type="paragraph" w:customStyle="1" w:styleId="AD0BEE73CAF5413E847B95FF9A86F6BE">
    <w:name w:val="AD0BEE73CAF5413E847B95FF9A86F6BE"/>
  </w:style>
  <w:style w:type="paragraph" w:customStyle="1" w:styleId="1B86D8DBEB2F42E6A145FB7DBB1B8D92">
    <w:name w:val="1B86D8DBEB2F42E6A145FB7DBB1B8D92"/>
  </w:style>
  <w:style w:type="character" w:styleId="PlaceholderText">
    <w:name w:val="Placeholder Text"/>
    <w:basedOn w:val="DefaultParagraphFont"/>
    <w:uiPriority w:val="99"/>
    <w:semiHidden/>
    <w:rsid w:val="00760F71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INSTRUCTOR TEACHING TRACKER: SECURITY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The98</b:Tag>
    <b:SourceType>Book</b:SourceType>
    <b:Guid>{BEC154C9-068C-4EFD-8DFB-F4AD2897CD3D}</b:Guid>
    <b:Title>Oracle Security</b:Title>
    <b:Year>1998</b:Year>
    <b:Author>
      <b:Author>
        <b:NameList>
          <b:Person>
            <b:Last>Theriault</b:Last>
            <b:First>Marlene</b:First>
          </b:Person>
          <b:Person>
            <b:Last>Heney</b:Last>
            <b:First>William</b:First>
          </b:Person>
        </b:NameList>
      </b:Author>
    </b:Author>
    <b:Publisher>O'Reilly Media, Inc.</b:Publisher>
    <b:RefOrder>1</b:RefOrder>
  </b:Source>
  <b:Source>
    <b:Tag>Gra17</b:Tag>
    <b:SourceType>Book</b:SourceType>
    <b:Guid>{9CDDF41A-B8F6-4244-AB45-C89A05A1E514}</b:Guid>
    <b:Title>NIST Special Publication 800-63B</b:Title>
    <b:Year>2017</b:Year>
    <b:City>Gaithersburg</b:City>
    <b:Publisher>National Institute of Standards and Technology</b:Publisher>
    <b:DOI>https://doi.org/10.6028/NIST.SP.800-63b</b:DOI>
    <b:Author>
      <b:Author>
        <b:NameList>
          <b:Person>
            <b:Last>Grassi</b:Last>
            <b:First>Paul</b:First>
            <b:Middle>A</b:Middle>
          </b:Person>
          <b:Person>
            <b:Last>Fenton</b:Last>
            <b:First>James</b:First>
            <b:Middle>L</b:Middle>
          </b:Person>
          <b:Person>
            <b:Last>Newton</b:Last>
            <b:First>Elaine</b:First>
            <b:Middle>M</b:Middle>
          </b:Person>
          <b:Person>
            <b:Last>Perlner</b:Last>
            <b:First>Ray</b:First>
            <b:Middle>A</b:Middle>
          </b:Person>
          <b:Person>
            <b:Last>Regenscheid</b:Last>
            <b:First>Andrew</b:First>
            <b:Middle>R</b:Middle>
          </b:Person>
          <b:Person>
            <b:Last>Burr</b:Last>
            <b:First>William</b:First>
            <b:Middle>E</b:Middle>
          </b:Person>
          <b:Person>
            <b:Last>Richer</b:Last>
            <b:First>Justin</b:First>
            <b:Middle>P</b:Middle>
          </b:Person>
          <b:Person>
            <b:Last>Lefkovitz</b:Last>
            <b:First>Naomi</b:First>
            <b:Middle>B</b:Middle>
          </b:Person>
          <b:Person>
            <b:Last>Danker</b:Last>
            <b:First>Jamie</b:First>
            <b:Middle>M</b:Middle>
          </b:Person>
          <b:Person>
            <b:Last>Choong</b:Last>
            <b:First>Yee-Yin</b:First>
          </b:Person>
          <b:Person>
            <b:Last>Greene</b:Last>
            <b:First>Kristen</b:First>
            <b:Middle>K</b:Middle>
          </b:Person>
          <b:Person>
            <b:Last>Theofanos</b:Last>
            <b:First>Mary</b:First>
            <b:Middle>F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F0723-621A-4AFF-B5A1-A29B3202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10508</TotalTime>
  <Pages>40</Pages>
  <Words>7537</Words>
  <Characters>42966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Accuracy of Body Fat Percentage Estimation with Body Composition Measurements</vt:lpstr>
    </vt:vector>
  </TitlesOfParts>
  <Company/>
  <LinksUpToDate>false</LinksUpToDate>
  <CharactersWithSpaces>50403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Teaching Tracker: Security Project</dc:title>
  <dc:subject/>
  <dc:creator>Brandon Russell</dc:creator>
  <cp:keywords/>
  <dc:description/>
  <cp:lastModifiedBy>Brandon Russell</cp:lastModifiedBy>
  <cp:revision>1950</cp:revision>
  <dcterms:created xsi:type="dcterms:W3CDTF">2018-01-31T15:58:00Z</dcterms:created>
  <dcterms:modified xsi:type="dcterms:W3CDTF">2018-10-11T23:20:00Z</dcterms:modified>
</cp:coreProperties>
</file>